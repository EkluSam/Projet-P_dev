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623DC" w14:textId="77777777" w:rsidR="00C930E9" w:rsidRDefault="00C930E9">
      <w:pPr>
        <w:pStyle w:val="TM1"/>
      </w:pPr>
    </w:p>
    <w:p w14:paraId="61BA987E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1681C205" w14:textId="77777777" w:rsidTr="00D05E32">
        <w:tc>
          <w:tcPr>
            <w:tcW w:w="9060" w:type="dxa"/>
          </w:tcPr>
          <w:p w14:paraId="4E79175A" w14:textId="35F97375" w:rsidR="00C930E9" w:rsidRDefault="00D05E32">
            <w:pPr>
              <w:jc w:val="center"/>
              <w:rPr>
                <w:rFonts w:ascii="Impact" w:hAnsi="Impact"/>
                <w:sz w:val="96"/>
              </w:rPr>
            </w:pPr>
            <w:bookmarkStart w:id="0" w:name="_Hlk116477628"/>
            <w:bookmarkEnd w:id="0"/>
            <w:r>
              <w:rPr>
                <w:rFonts w:ascii="Impact" w:hAnsi="Impact"/>
                <w:noProof/>
                <w:sz w:val="96"/>
                <w:lang w:val="fr-CH" w:eastAsia="fr-CH"/>
              </w:rPr>
              <w:drawing>
                <wp:inline distT="0" distB="0" distL="0" distR="0" wp14:anchorId="3DCF1E41" wp14:editId="4DC879C8">
                  <wp:extent cx="2143125" cy="2143125"/>
                  <wp:effectExtent l="0" t="0" r="9525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D09FE" w14:textId="0A192AB1" w:rsidR="00C930E9" w:rsidRDefault="00D05E32">
      <w:pPr>
        <w:rPr>
          <w:sz w:val="52"/>
        </w:rPr>
      </w:pPr>
      <w:r>
        <w:rPr>
          <w:lang w:val="fr-CH" w:eastAsia="fr-CH"/>
        </w:rPr>
        <w:drawing>
          <wp:inline distT="0" distB="0" distL="0" distR="0" wp14:anchorId="02878E4A" wp14:editId="065A7C81">
            <wp:extent cx="5759450" cy="324023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1663" w14:textId="77777777" w:rsidR="00205685" w:rsidRDefault="00205685">
      <w:pPr>
        <w:rPr>
          <w:sz w:val="52"/>
        </w:rPr>
      </w:pPr>
    </w:p>
    <w:p w14:paraId="2EE8A7E3" w14:textId="77777777" w:rsidR="00C930E9" w:rsidRDefault="00C930E9"/>
    <w:p w14:paraId="2E7D73BA" w14:textId="77777777" w:rsidR="00C930E9" w:rsidRDefault="00C930E9"/>
    <w:p w14:paraId="7DEE6EC4" w14:textId="77777777" w:rsidR="00D05E32" w:rsidRPr="00DB57AC" w:rsidRDefault="00D05E32" w:rsidP="00D05E32">
      <w:pPr>
        <w:pStyle w:val="Titre"/>
        <w:jc w:val="center"/>
        <w:rPr>
          <w:rFonts w:ascii="Cooper Black" w:hAnsi="Cooper Black"/>
        </w:rPr>
      </w:pPr>
      <w:r>
        <w:rPr>
          <w:rFonts w:ascii="Cooper Black" w:hAnsi="Cooper Black"/>
        </w:rPr>
        <w:t>SPACE INVADERS</w:t>
      </w:r>
    </w:p>
    <w:p w14:paraId="1DCD6C42" w14:textId="77777777" w:rsidR="00C930E9" w:rsidRDefault="00C930E9"/>
    <w:p w14:paraId="6CBED09A" w14:textId="77777777" w:rsidR="00C930E9" w:rsidRDefault="00C930E9"/>
    <w:p w14:paraId="6F559FB9" w14:textId="77777777" w:rsidR="00C930E9" w:rsidRDefault="00C930E9"/>
    <w:p w14:paraId="42DD7F1B" w14:textId="77777777" w:rsidR="00C930E9" w:rsidRDefault="00C930E9"/>
    <w:p w14:paraId="4662153C" w14:textId="77777777" w:rsidR="00C930E9" w:rsidRDefault="00C930E9"/>
    <w:p w14:paraId="3BD58440" w14:textId="77777777" w:rsidR="00C930E9" w:rsidRDefault="00C930E9"/>
    <w:p w14:paraId="093F62D8" w14:textId="77777777" w:rsidR="00C930E9" w:rsidRDefault="00C930E9"/>
    <w:p w14:paraId="5FBFB8E8" w14:textId="77777777" w:rsidR="00C930E9" w:rsidRDefault="00C930E9"/>
    <w:p w14:paraId="59257E36" w14:textId="77777777" w:rsidR="00C930E9" w:rsidRDefault="00C930E9"/>
    <w:p w14:paraId="0E67C6F8" w14:textId="77777777" w:rsidR="00C930E9" w:rsidRDefault="00C930E9"/>
    <w:p w14:paraId="3E48DA68" w14:textId="77777777" w:rsidR="00C930E9" w:rsidRDefault="00C930E9"/>
    <w:p w14:paraId="0BEF981C" w14:textId="77777777" w:rsidR="00C930E9" w:rsidRDefault="00C930E9"/>
    <w:p w14:paraId="01AB12DD" w14:textId="77777777" w:rsidR="00C930E9" w:rsidRDefault="00C930E9"/>
    <w:p w14:paraId="1AFF4D9A" w14:textId="77777777" w:rsidR="00C930E9" w:rsidRDefault="00C930E9"/>
    <w:p w14:paraId="4F50D1F5" w14:textId="77777777" w:rsidR="00C930E9" w:rsidRDefault="00C930E9"/>
    <w:p w14:paraId="6A9379A5" w14:textId="77777777" w:rsidR="00C930E9" w:rsidRDefault="00C930E9"/>
    <w:p w14:paraId="36AEA062" w14:textId="77777777" w:rsidR="00C930E9" w:rsidRDefault="00C930E9"/>
    <w:p w14:paraId="644BA997" w14:textId="77777777" w:rsidR="00C930E9" w:rsidRDefault="00C930E9"/>
    <w:p w14:paraId="45B5E577" w14:textId="77777777" w:rsidR="00C930E9" w:rsidRDefault="00C930E9"/>
    <w:p w14:paraId="6E30D760" w14:textId="77777777" w:rsidR="00C930E9" w:rsidRDefault="00C930E9"/>
    <w:p w14:paraId="62C37336" w14:textId="77777777" w:rsidR="00C930E9" w:rsidRDefault="00C930E9"/>
    <w:p w14:paraId="7F27C9D6" w14:textId="77777777" w:rsidR="00205685" w:rsidRDefault="00205685" w:rsidP="00791020"/>
    <w:p w14:paraId="3477142C" w14:textId="77777777" w:rsidR="00205685" w:rsidRDefault="00205685" w:rsidP="00791020"/>
    <w:p w14:paraId="574DB885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BACACAB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A68FA9C" w14:textId="77777777" w:rsidR="00C83E77" w:rsidRDefault="00E46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7862E805" w14:textId="77777777" w:rsidR="00C83E77" w:rsidRDefault="00E46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56BEE3F" w14:textId="77777777" w:rsidR="00C83E77" w:rsidRDefault="00E46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89FA60E" w14:textId="77777777" w:rsidR="00C83E77" w:rsidRDefault="00E46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FB21F48" w14:textId="77777777" w:rsidR="00C83E77" w:rsidRDefault="00E46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F66EFD7" w14:textId="77777777" w:rsidR="00C83E77" w:rsidRDefault="00E46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B0BC70D" w14:textId="77777777" w:rsidR="00C83E77" w:rsidRDefault="00E46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DDFFD30" w14:textId="77777777" w:rsidR="00C83E77" w:rsidRDefault="00E46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500EE83" w14:textId="77777777" w:rsidR="00C83E77" w:rsidRDefault="00E46F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FCAC36D" w14:textId="77777777" w:rsidR="007C53D3" w:rsidRDefault="003F2179" w:rsidP="003F2179">
      <w:r>
        <w:fldChar w:fldCharType="end"/>
      </w:r>
    </w:p>
    <w:p w14:paraId="70B7EA09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A9A595F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E638653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7B24FECE" w14:textId="77777777" w:rsidR="00C930E9" w:rsidRDefault="007C53D3" w:rsidP="003F2179">
      <w:r>
        <w:br w:type="page"/>
      </w:r>
    </w:p>
    <w:p w14:paraId="55503153" w14:textId="77777777" w:rsidR="00C930E9" w:rsidRPr="003E60F7" w:rsidRDefault="007C53D3" w:rsidP="003A15E6">
      <w:pPr>
        <w:pStyle w:val="Titre1"/>
      </w:pPr>
      <w:bookmarkStart w:id="1" w:name="_Toc114999694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00812D2D" w14:textId="77777777" w:rsidR="00C930E9" w:rsidRDefault="00C930E9"/>
    <w:p w14:paraId="5B481A5B" w14:textId="77777777" w:rsidR="00D05E32" w:rsidRDefault="00D05E32" w:rsidP="00D05E32">
      <w:r w:rsidRPr="005A5801">
        <w:t>Le but de ce projet est de reproduire un des grands classiques du jeu vidéo : Space Invaders ! Space Invaders est un shoot’em up où le principe est de détruire des vagues d’aliens au moyen d’un canon en se déplaçant horizontalement sur l’écran.</w:t>
      </w:r>
    </w:p>
    <w:p w14:paraId="7827EC7F" w14:textId="77777777" w:rsidR="00D05E32" w:rsidRDefault="00D05E32" w:rsidP="00D05E32">
      <w:r>
        <w:t xml:space="preserve">Ce projet permet aux apprentis d’utiliser leurs connaissances en programmation afin d’être évaluer. </w:t>
      </w:r>
    </w:p>
    <w:p w14:paraId="2EA8C35E" w14:textId="4B9A5431" w:rsidR="00D05E32" w:rsidRDefault="00D05E32" w:rsidP="00D05E32">
      <w:r>
        <w:t xml:space="preserve">Les apprentis utilisent une version récente de </w:t>
      </w:r>
      <w:r>
        <w:t>V</w:t>
      </w:r>
      <w:r>
        <w:t>isual studio pour programmer et GitHub pour sauvegarde leur projet.</w:t>
      </w:r>
    </w:p>
    <w:p w14:paraId="546ED73E" w14:textId="77777777" w:rsidR="006E2C58" w:rsidRDefault="006E2C58" w:rsidP="006E2C58">
      <w:pPr>
        <w:rPr>
          <w:szCs w:val="14"/>
        </w:rPr>
      </w:pPr>
    </w:p>
    <w:p w14:paraId="3B443F83" w14:textId="77777777" w:rsidR="006E2C58" w:rsidRPr="003E60F7" w:rsidRDefault="006E2C58" w:rsidP="003E60F7">
      <w:pPr>
        <w:pStyle w:val="Titre1"/>
      </w:pPr>
      <w:bookmarkStart w:id="2" w:name="_Toc114999695"/>
      <w:r w:rsidRPr="00791020">
        <w:t>Objectifs</w:t>
      </w:r>
      <w:bookmarkEnd w:id="2"/>
    </w:p>
    <w:p w14:paraId="44456433" w14:textId="77777777" w:rsidR="006E2C58" w:rsidRDefault="006E2C58" w:rsidP="006E2C58">
      <w:pPr>
        <w:rPr>
          <w:szCs w:val="14"/>
        </w:rPr>
      </w:pPr>
    </w:p>
    <w:p w14:paraId="40364762" w14:textId="77777777" w:rsidR="00D05E32" w:rsidRPr="00141E46" w:rsidRDefault="00D05E32" w:rsidP="00D05E32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bookmarkStart w:id="3" w:name="_Toc114999696"/>
      <w:r w:rsidRPr="00141E46">
        <w:rPr>
          <w:rFonts w:ascii="Arial" w:hAnsi="Arial"/>
          <w:sz w:val="24"/>
          <w:szCs w:val="14"/>
          <w:lang w:eastAsia="fr-FR"/>
        </w:rPr>
        <w:t>Fonctionnalités requises</w:t>
      </w:r>
    </w:p>
    <w:p w14:paraId="7D5D4228" w14:textId="77777777" w:rsidR="00D05E32" w:rsidRPr="00141E46" w:rsidRDefault="00D05E32" w:rsidP="00D05E32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 xml:space="preserve"> Menu principal</w:t>
      </w:r>
    </w:p>
    <w:p w14:paraId="7DBFE446" w14:textId="521FEC46" w:rsidR="00D05E32" w:rsidRPr="00141E46" w:rsidRDefault="00D05E32" w:rsidP="00D05E32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Jouer</w:t>
      </w:r>
    </w:p>
    <w:p w14:paraId="45A5596D" w14:textId="4ADDEBA5" w:rsidR="00D05E32" w:rsidRPr="00141E46" w:rsidRDefault="00D05E32" w:rsidP="00D05E32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Options</w:t>
      </w:r>
    </w:p>
    <w:p w14:paraId="73647825" w14:textId="77777777" w:rsidR="00D05E32" w:rsidRPr="00141E46" w:rsidRDefault="00D05E32" w:rsidP="00D05E32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Son on/off</w:t>
      </w:r>
    </w:p>
    <w:p w14:paraId="70622391" w14:textId="77777777" w:rsidR="00D05E32" w:rsidRPr="00141E46" w:rsidRDefault="00D05E32" w:rsidP="00D05E32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Difficulté padawan/jedi (facile, difficile)</w:t>
      </w:r>
    </w:p>
    <w:p w14:paraId="7FFB62E4" w14:textId="2EEBE41B" w:rsidR="00D05E32" w:rsidRPr="00141E46" w:rsidRDefault="00D05E32" w:rsidP="00D05E32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Highscore</w:t>
      </w:r>
    </w:p>
    <w:p w14:paraId="6A0DB059" w14:textId="4FABDCF9" w:rsidR="00D05E32" w:rsidRPr="00141E46" w:rsidRDefault="00D05E32" w:rsidP="00D05E32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 propos</w:t>
      </w:r>
    </w:p>
    <w:p w14:paraId="2A333959" w14:textId="3222F0DC" w:rsidR="00D05E32" w:rsidRDefault="00D05E32" w:rsidP="00D05E32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Quitter</w:t>
      </w:r>
    </w:p>
    <w:p w14:paraId="017EF1BB" w14:textId="77777777" w:rsidR="00BC2905" w:rsidRPr="00141E46" w:rsidRDefault="00BC2905" w:rsidP="00BC2905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</w:p>
    <w:p w14:paraId="0A2BDE35" w14:textId="77777777" w:rsidR="00D05E32" w:rsidRPr="00141E46" w:rsidRDefault="00D05E32" w:rsidP="00D05E32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Jeu</w:t>
      </w:r>
    </w:p>
    <w:p w14:paraId="4FF846AF" w14:textId="5FA4C8CB" w:rsidR="00D05E32" w:rsidRPr="00141E46" w:rsidRDefault="00D05E32" w:rsidP="00D05E32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Affichage en console</w:t>
      </w:r>
      <w:r w:rsidR="00424E0B">
        <w:rPr>
          <w:rFonts w:ascii="Arial" w:hAnsi="Arial"/>
          <w:sz w:val="24"/>
          <w:szCs w:val="14"/>
          <w:lang w:eastAsia="fr-FR"/>
        </w:rPr>
        <w:t xml:space="preserve"> (Scores, vies, vaisseau, aliens, obstacles)</w:t>
      </w:r>
    </w:p>
    <w:p w14:paraId="02BC8098" w14:textId="42CE8050" w:rsidR="00D05E32" w:rsidRPr="00141E46" w:rsidRDefault="00D05E32" w:rsidP="00D05E32">
      <w:pPr>
        <w:pStyle w:val="Retraitnormal1"/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Déplacements avec le clavier (flèches + barre espace)</w:t>
      </w:r>
    </w:p>
    <w:p w14:paraId="149DF29B" w14:textId="52A6D463" w:rsidR="00D05E32" w:rsidRDefault="00D05E32" w:rsidP="00D05E32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 w:rsidRPr="00141E46">
        <w:rPr>
          <w:rFonts w:ascii="Arial" w:hAnsi="Arial"/>
          <w:sz w:val="24"/>
          <w:szCs w:val="14"/>
          <w:lang w:eastAsia="fr-FR"/>
        </w:rPr>
        <w:t>Ennemis, vies, scores et obstacles selon la version suivante :</w:t>
      </w:r>
    </w:p>
    <w:p w14:paraId="377A6161" w14:textId="008992E7" w:rsidR="00BC2905" w:rsidRPr="00031F0D" w:rsidRDefault="00424E0B" w:rsidP="00D05E32">
      <w:pPr>
        <w:pStyle w:val="Retraitnormal1"/>
        <w:numPr>
          <w:ilvl w:val="0"/>
          <w:numId w:val="0"/>
        </w:numPr>
        <w:ind w:left="432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Un easter egg</w:t>
      </w:r>
    </w:p>
    <w:p w14:paraId="19156FFE" w14:textId="77777777" w:rsidR="0083170D" w:rsidRDefault="0083170D" w:rsidP="0083170D">
      <w:pPr>
        <w:pStyle w:val="Titre1"/>
      </w:pPr>
      <w:r>
        <w:t>Analyse</w:t>
      </w:r>
      <w:r w:rsidR="00E12330">
        <w:t xml:space="preserve"> </w:t>
      </w:r>
      <w:r w:rsidR="003A15E6">
        <w:t>Fonctionnelle</w:t>
      </w:r>
      <w:bookmarkEnd w:id="3"/>
    </w:p>
    <w:p w14:paraId="66762881" w14:textId="6B3C33C3" w:rsidR="003A15E6" w:rsidRDefault="003A15E6" w:rsidP="003A15E6"/>
    <w:p w14:paraId="571A6269" w14:textId="77777777" w:rsidR="00D05E32" w:rsidRPr="00AE7D04" w:rsidRDefault="00D05E32" w:rsidP="00D05E32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principal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2A3E2D96" w14:textId="77777777" w:rsidR="00D05E32" w:rsidRPr="00AE7D04" w:rsidRDefault="00D05E32" w:rsidP="00D05E32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2E67AC5C" w14:textId="77777777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A4C093B" w14:textId="77777777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principal.    </w:t>
      </w:r>
    </w:p>
    <w:p w14:paraId="6BCCF39F" w14:textId="417E3AC1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choisir ma prochaine action.       </w:t>
      </w:r>
    </w:p>
    <w:p w14:paraId="30AB144C" w14:textId="77777777" w:rsidR="00D05E32" w:rsidRPr="00AE7D04" w:rsidRDefault="00D05E32" w:rsidP="00D05E32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2E367310" w14:textId="77777777" w:rsidR="00D05E32" w:rsidRPr="00AE7D04" w:rsidRDefault="00D05E32" w:rsidP="00D05E32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lance le programme j’arrive sur le menu principal.    </w:t>
      </w:r>
    </w:p>
    <w:p w14:paraId="79E90347" w14:textId="77777777" w:rsidR="00D05E32" w:rsidRPr="00AE7D04" w:rsidRDefault="00D05E32" w:rsidP="00D05E32">
      <w:pPr>
        <w:numPr>
          <w:ilvl w:val="0"/>
          <w:numId w:val="26"/>
        </w:numPr>
        <w:spacing w:after="116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7B2FAC28" w14:textId="77777777" w:rsidR="00D05E32" w:rsidRDefault="00D05E32" w:rsidP="00D05E32">
      <w:pPr>
        <w:numPr>
          <w:ilvl w:val="0"/>
          <w:numId w:val="26"/>
        </w:numPr>
        <w:spacing w:after="118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je vois les boutons Jouer :</w:t>
      </w:r>
    </w:p>
    <w:p w14:paraId="6EEC73FD" w14:textId="77777777" w:rsidR="00D05E32" w:rsidRDefault="00D05E32" w:rsidP="00D05E32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Options,</w:t>
      </w:r>
    </w:p>
    <w:p w14:paraId="002A9BB0" w14:textId="77777777" w:rsidR="00D05E32" w:rsidRDefault="00D05E32" w:rsidP="00D05E32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 Highscore,</w:t>
      </w:r>
    </w:p>
    <w:p w14:paraId="7DA35C44" w14:textId="77777777" w:rsidR="00D05E32" w:rsidRDefault="00D05E32" w:rsidP="00D05E32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À propos,</w:t>
      </w:r>
    </w:p>
    <w:p w14:paraId="7F1798C8" w14:textId="77777777" w:rsidR="00D05E32" w:rsidRPr="00AE7D04" w:rsidRDefault="00D05E32" w:rsidP="00D05E32">
      <w:pPr>
        <w:spacing w:after="118" w:line="259" w:lineRule="auto"/>
        <w:ind w:left="81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Quitter</w:t>
      </w:r>
    </w:p>
    <w:p w14:paraId="474D3774" w14:textId="77777777" w:rsidR="00D05E32" w:rsidRPr="00AE7D04" w:rsidRDefault="00D05E32" w:rsidP="00D05E32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HAUT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monte</w:t>
      </w:r>
    </w:p>
    <w:p w14:paraId="78552E49" w14:textId="77777777" w:rsidR="00D05E32" w:rsidRPr="00AE7D04" w:rsidRDefault="00D05E32" w:rsidP="00D05E32">
      <w:pPr>
        <w:numPr>
          <w:ilvl w:val="0"/>
          <w:numId w:val="26"/>
        </w:numPr>
        <w:spacing w:after="120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directionnelle BAS est appuyée,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flèche de sélection descend</w:t>
      </w:r>
    </w:p>
    <w:p w14:paraId="76DD9BDB" w14:textId="77777777" w:rsidR="00D05E32" w:rsidRDefault="00D05E32" w:rsidP="00D05E32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de navigation est tout en haut et que la flèche directionnelle HAUT est appuyée la flèche de navigation retourne tout en bas.</w:t>
      </w:r>
    </w:p>
    <w:p w14:paraId="2EB10BC8" w14:textId="77777777" w:rsidR="00D05E32" w:rsidRPr="001E4B82" w:rsidRDefault="00D05E32" w:rsidP="00D05E32">
      <w:pPr>
        <w:numPr>
          <w:ilvl w:val="0"/>
          <w:numId w:val="26"/>
        </w:numPr>
        <w:spacing w:after="117" w:line="259" w:lineRule="auto"/>
        <w:ind w:left="813"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la flèche de navigation est tout en bas et que la flèche directionnelle BAS est appuyée la flèche de navigation retourne tout en HAUT.</w:t>
      </w:r>
    </w:p>
    <w:p w14:paraId="7F9AB3D3" w14:textId="76E00F1F" w:rsidR="00D05E32" w:rsidRDefault="00D05E32" w:rsidP="00D05E32">
      <w:pP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es textes sont en ASCII art</w:t>
      </w:r>
    </w:p>
    <w:p w14:paraId="0CB11BFD" w14:textId="4CB31084" w:rsidR="00D05E32" w:rsidRDefault="00D05E32" w:rsidP="00D05E32"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68833235" wp14:editId="0C2A16E4">
            <wp:extent cx="3330956" cy="28848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956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7AC9" w14:textId="0ADBD6B6" w:rsidR="00D05E32" w:rsidRDefault="00D05E32" w:rsidP="00D05E32"/>
    <w:p w14:paraId="6659D8F5" w14:textId="77777777" w:rsidR="00D05E32" w:rsidRPr="00AE7D04" w:rsidRDefault="00D05E32" w:rsidP="00D05E32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Menu pause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FE51BCD" w14:textId="77777777" w:rsidR="00D05E32" w:rsidRPr="00AE7D04" w:rsidRDefault="00D05E32" w:rsidP="00D05E32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 </w:t>
      </w:r>
    </w:p>
    <w:p w14:paraId="3368576C" w14:textId="77777777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44EE9CCE" w14:textId="77777777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un menu pause en appuyant sur une touche (P)    </w:t>
      </w:r>
    </w:p>
    <w:p w14:paraId="24D44766" w14:textId="24C2F691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mettre le jeu en pause.   </w:t>
      </w:r>
    </w:p>
    <w:p w14:paraId="7EC3E44D" w14:textId="77777777" w:rsidR="00D05E32" w:rsidRPr="00AE7D04" w:rsidRDefault="00D05E32" w:rsidP="00D05E32">
      <w:pPr>
        <w:keepNext/>
        <w:keepLines/>
        <w:spacing w:after="157" w:line="259" w:lineRule="auto"/>
        <w:ind w:left="-5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C1A4C6B" w14:textId="77777777" w:rsidR="00D05E32" w:rsidRPr="00363667" w:rsidRDefault="00D05E32" w:rsidP="00D05E32">
      <w:pPr>
        <w:pStyle w:val="Paragraphedeliste"/>
        <w:numPr>
          <w:ilvl w:val="0"/>
          <w:numId w:val="28"/>
        </w:numPr>
        <w:spacing w:after="121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quand j’appuie sur P le menu pause apparaît.    </w:t>
      </w:r>
    </w:p>
    <w:p w14:paraId="57F274D2" w14:textId="77777777" w:rsidR="00D05E32" w:rsidRPr="00363667" w:rsidRDefault="00D05E32" w:rsidP="00D05E32">
      <w:pPr>
        <w:pStyle w:val="Paragraphedeliste"/>
        <w:numPr>
          <w:ilvl w:val="0"/>
          <w:numId w:val="28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je vois :</w:t>
      </w:r>
    </w:p>
    <w:p w14:paraId="0B786EDD" w14:textId="77777777" w:rsidR="00D05E32" w:rsidRDefault="00D05E32" w:rsidP="00D05E32">
      <w:pPr>
        <w:spacing w:after="118" w:line="259" w:lineRule="auto"/>
        <w:ind w:left="55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Quitter qui correspond à la touche x</w:t>
      </w:r>
    </w:p>
    <w:p w14:paraId="2641CE35" w14:textId="77777777" w:rsidR="00D05E32" w:rsidRDefault="00D05E32" w:rsidP="00D05E32">
      <w:pPr>
        <w:spacing w:after="118" w:line="259" w:lineRule="auto"/>
        <w:ind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Reprendre qui correspond à la touche p</w:t>
      </w:r>
    </w:p>
    <w:p w14:paraId="45908A64" w14:textId="77777777" w:rsidR="00D05E32" w:rsidRDefault="00D05E32" w:rsidP="00D05E32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p, la partie reprend.</w:t>
      </w:r>
    </w:p>
    <w:p w14:paraId="5519EE93" w14:textId="77777777" w:rsidR="00D05E32" w:rsidRPr="00CD5BF4" w:rsidRDefault="00D05E32" w:rsidP="00D05E32">
      <w:pPr>
        <w:pStyle w:val="Paragraphedeliste"/>
        <w:numPr>
          <w:ilvl w:val="0"/>
          <w:numId w:val="27"/>
        </w:numPr>
        <w:spacing w:after="118"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pause, quand j’appuie sur la touche x, le jeu se ferme</w:t>
      </w:r>
    </w:p>
    <w:p w14:paraId="5EE26BD8" w14:textId="77777777" w:rsidR="00D05E32" w:rsidRPr="00AE7D04" w:rsidRDefault="00D05E32" w:rsidP="00D05E32">
      <w:pPr>
        <w:numPr>
          <w:ilvl w:val="0"/>
          <w:numId w:val="27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2F5033A2" w14:textId="77777777" w:rsidR="00D05E32" w:rsidRDefault="00D05E32" w:rsidP="00D05E32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32D9927D" w14:textId="77777777" w:rsidR="00D05E32" w:rsidRDefault="00D05E32" w:rsidP="00D05E32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5FD58792" w14:textId="77777777" w:rsidR="00D05E32" w:rsidRDefault="00D05E32" w:rsidP="00D05E32">
      <w:pPr>
        <w:numPr>
          <w:ilvl w:val="0"/>
          <w:numId w:val="27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1DBED4CB" w14:textId="77777777" w:rsidR="00D05E32" w:rsidRPr="00C17858" w:rsidRDefault="00D05E32" w:rsidP="00D05E32">
      <w:pPr>
        <w:numPr>
          <w:ilvl w:val="0"/>
          <w:numId w:val="27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2EC8BECA" w14:textId="47140008" w:rsidR="00D05E32" w:rsidRDefault="00D05E32" w:rsidP="00D05E32">
      <w:pP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363667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Les textes sont en ASCII art.</w:t>
      </w:r>
    </w:p>
    <w:p w14:paraId="65521A3B" w14:textId="37059806" w:rsidR="00D05E32" w:rsidRDefault="00D05E32" w:rsidP="00D05E32">
      <w:pPr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>Croquis</w:t>
      </w:r>
    </w:p>
    <w:p w14:paraId="6CA5ED9A" w14:textId="7A860C26" w:rsidR="00D05E32" w:rsidRDefault="00D05E32" w:rsidP="00D05E32"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6237A" wp14:editId="3F1AF2DD">
                <wp:simplePos x="0" y="0"/>
                <wp:positionH relativeFrom="column">
                  <wp:posOffset>523875</wp:posOffset>
                </wp:positionH>
                <wp:positionV relativeFrom="paragraph">
                  <wp:posOffset>1676400</wp:posOffset>
                </wp:positionV>
                <wp:extent cx="2581275" cy="533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22A7E" id="Rectangle 8" o:spid="_x0000_s1026" style="position:absolute;margin-left:41.25pt;margin-top:132pt;width:203.2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" fillcolor="white [3212]" strokecolor="white [3212]" strokeweight="1pt"/>
            </w:pict>
          </mc:Fallback>
        </mc:AlternateContent>
      </w: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0BDA04AE" wp14:editId="3ED4C7B7">
            <wp:extent cx="3723640" cy="327406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C8AB" w14:textId="77777777" w:rsidR="00D05E32" w:rsidRPr="00AE7D04" w:rsidRDefault="00D05E32" w:rsidP="00D05E32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Interface en jeu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EC71A65" w14:textId="77777777" w:rsidR="00D05E32" w:rsidRPr="00AE7D04" w:rsidRDefault="00D05E32" w:rsidP="00D05E32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74C591A" w14:textId="77777777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27030E11" w14:textId="77777777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une interface de jeu qui contient : Ennemis, Vies, Score, Obstacles et mon vaisseau.    </w:t>
      </w:r>
    </w:p>
    <w:p w14:paraId="3B3F70ED" w14:textId="77777777" w:rsidR="00D05E32" w:rsidRPr="00AE7D04" w:rsidRDefault="00D05E32" w:rsidP="00D05E32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avoir toutes les informations nécessaires pour jouer.    </w:t>
      </w:r>
    </w:p>
    <w:p w14:paraId="0BDC0A45" w14:textId="77777777" w:rsidR="00D05E32" w:rsidRPr="00AE7D04" w:rsidRDefault="00D05E32" w:rsidP="00D05E32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1382A833" w14:textId="77777777" w:rsidR="00D05E32" w:rsidRDefault="00D05E32" w:rsidP="00D05E32">
      <w:p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L’interface en jeu contient :</w:t>
      </w:r>
    </w:p>
    <w:p w14:paraId="167B69AC" w14:textId="77777777" w:rsidR="00D05E32" w:rsidRPr="00CE7133" w:rsidRDefault="00D05E32" w:rsidP="00D05E32">
      <w:pPr>
        <w:pStyle w:val="Paragraphedeliste"/>
        <w:numPr>
          <w:ilvl w:val="0"/>
          <w:numId w:val="29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Ennemis,</w:t>
      </w:r>
    </w:p>
    <w:p w14:paraId="1791A75B" w14:textId="77777777" w:rsidR="00D05E32" w:rsidRPr="00CE7133" w:rsidRDefault="00D05E32" w:rsidP="00D05E32">
      <w:pPr>
        <w:pStyle w:val="Paragraphedeliste"/>
        <w:numPr>
          <w:ilvl w:val="0"/>
          <w:numId w:val="29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Vies,</w:t>
      </w:r>
    </w:p>
    <w:p w14:paraId="49CE068E" w14:textId="77777777" w:rsidR="00D05E32" w:rsidRPr="00CE7133" w:rsidRDefault="00D05E32" w:rsidP="00D05E32">
      <w:pPr>
        <w:pStyle w:val="Paragraphedeliste"/>
        <w:numPr>
          <w:ilvl w:val="0"/>
          <w:numId w:val="29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Score,</w:t>
      </w:r>
    </w:p>
    <w:p w14:paraId="7FDE4DC6" w14:textId="77777777" w:rsidR="00D05E32" w:rsidRPr="00CE7133" w:rsidRDefault="00D05E32" w:rsidP="00D05E32">
      <w:pPr>
        <w:pStyle w:val="Paragraphedeliste"/>
        <w:numPr>
          <w:ilvl w:val="0"/>
          <w:numId w:val="29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Les obstacles,</w:t>
      </w:r>
    </w:p>
    <w:p w14:paraId="0E5A9D1E" w14:textId="77777777" w:rsidR="00D05E32" w:rsidRPr="00CE7133" w:rsidRDefault="00D05E32" w:rsidP="00D05E32">
      <w:pPr>
        <w:pStyle w:val="Paragraphedeliste"/>
        <w:numPr>
          <w:ilvl w:val="0"/>
          <w:numId w:val="29"/>
        </w:numPr>
        <w:tabs>
          <w:tab w:val="center" w:pos="4381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CE7133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Le vaisseau. </w:t>
      </w:r>
    </w:p>
    <w:p w14:paraId="038CF73C" w14:textId="694746FA" w:rsidR="00D05E32" w:rsidRDefault="00D05E32" w:rsidP="00D05E32"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0052CC8D" wp14:editId="037DF9EB">
            <wp:extent cx="3056890" cy="266890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F058" w14:textId="77777777" w:rsidR="00D05E32" w:rsidRPr="00AE7D04" w:rsidRDefault="00D05E32" w:rsidP="00D05E32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Game Over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3E13F5B" w14:textId="77777777" w:rsidR="00D05E32" w:rsidRPr="00AE7D04" w:rsidRDefault="00D05E32" w:rsidP="00D05E32">
      <w:pPr>
        <w:spacing w:after="23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3484260" w14:textId="77777777" w:rsidR="00D05E32" w:rsidRPr="00AE7D04" w:rsidRDefault="00D05E32" w:rsidP="00D05E32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36273F2F" w14:textId="77777777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60A15B33" w14:textId="3F522A9C" w:rsidR="00D05E32" w:rsidRPr="00AE7D04" w:rsidRDefault="00D05E32" w:rsidP="00D05E32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un Game Over au milieu de l’écran avec les boutons recommencer et quitter quand je perds toutes mes vies.    </w:t>
      </w:r>
    </w:p>
    <w:p w14:paraId="2934AC17" w14:textId="77777777" w:rsidR="00D05E32" w:rsidRPr="00AE7D04" w:rsidRDefault="00D05E32" w:rsidP="00D05E32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4BAABCB" w14:textId="77777777" w:rsidR="00D05E32" w:rsidRPr="00AE7D04" w:rsidRDefault="00D05E32" w:rsidP="00D05E32">
      <w:pPr>
        <w:numPr>
          <w:ilvl w:val="0"/>
          <w:numId w:val="30"/>
        </w:numPr>
        <w:spacing w:after="156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uand le joueur perd toutes ses vies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,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l’écran Game Over apparait.    </w:t>
      </w:r>
    </w:p>
    <w:p w14:paraId="685D88D9" w14:textId="77777777" w:rsidR="00D05E32" w:rsidRDefault="00D05E32" w:rsidP="00D05E32">
      <w:pPr>
        <w:numPr>
          <w:ilvl w:val="0"/>
          <w:numId w:val="30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L’écran Game Over contient deux boutons : </w:t>
      </w:r>
    </w:p>
    <w:p w14:paraId="6757E191" w14:textId="77777777" w:rsidR="00D05E32" w:rsidRDefault="00D05E32" w:rsidP="00D05E32">
      <w:pPr>
        <w:spacing w:after="118" w:line="259" w:lineRule="auto"/>
        <w:ind w:left="763" w:firstLine="65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Recommencer </w:t>
      </w:r>
    </w:p>
    <w:p w14:paraId="317577BB" w14:textId="77777777" w:rsidR="00D05E32" w:rsidRPr="00AE7D04" w:rsidRDefault="00D05E32" w:rsidP="00D05E32">
      <w:pPr>
        <w:spacing w:after="118" w:line="259" w:lineRule="auto"/>
        <w:ind w:left="708" w:firstLine="708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Quitter    </w:t>
      </w:r>
    </w:p>
    <w:p w14:paraId="027F04AC" w14:textId="77777777" w:rsidR="00D05E32" w:rsidRPr="00AE7D04" w:rsidRDefault="00D05E32" w:rsidP="00D05E32">
      <w:pPr>
        <w:numPr>
          <w:ilvl w:val="0"/>
          <w:numId w:val="30"/>
        </w:numPr>
        <w:spacing w:after="120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HAUT permet de naviguer vers le haut du menu.    </w:t>
      </w:r>
    </w:p>
    <w:p w14:paraId="5DE2F5C0" w14:textId="77777777" w:rsidR="00D05E32" w:rsidRDefault="00D05E32" w:rsidP="00D05E32">
      <w:pPr>
        <w:numPr>
          <w:ilvl w:val="0"/>
          <w:numId w:val="30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l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a flèche directionnelle BAS permet de naviguer vers le bas du menu.  </w:t>
      </w:r>
    </w:p>
    <w:p w14:paraId="66FABA97" w14:textId="77777777" w:rsidR="00D05E32" w:rsidRDefault="00D05E32" w:rsidP="00D05E32">
      <w:pPr>
        <w:numPr>
          <w:ilvl w:val="0"/>
          <w:numId w:val="30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haut et que la flèche directionnelle HAUT est appuyée la flèche de navigation retourne tout en bas.</w:t>
      </w:r>
    </w:p>
    <w:p w14:paraId="3BD51CA8" w14:textId="77777777" w:rsidR="00D05E32" w:rsidRDefault="00D05E32" w:rsidP="00D05E32">
      <w:pPr>
        <w:numPr>
          <w:ilvl w:val="0"/>
          <w:numId w:val="30"/>
        </w:numPr>
        <w:spacing w:after="117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menu, Quand la flèche de navigation est tout en bas et que la flèche directionnelle BAS est appuyée la flèche de navigation retourne tout en HAUT.</w:t>
      </w:r>
    </w:p>
    <w:p w14:paraId="79B91EC9" w14:textId="77777777" w:rsidR="00D05E32" w:rsidRPr="00C17858" w:rsidRDefault="00D05E32" w:rsidP="00D05E32">
      <w:pPr>
        <w:numPr>
          <w:ilvl w:val="0"/>
          <w:numId w:val="30"/>
        </w:numPr>
        <w:spacing w:after="116" w:line="259" w:lineRule="auto"/>
        <w:ind w:hanging="4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principal, une flèche indique quelle option est sélectionnée.</w:t>
      </w:r>
    </w:p>
    <w:p w14:paraId="2E1BAF7A" w14:textId="77777777" w:rsidR="00D05E32" w:rsidRDefault="00D05E32" w:rsidP="00D05E32">
      <w:pPr>
        <w:tabs>
          <w:tab w:val="left" w:pos="2985"/>
        </w:tabs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Les textes sont en ASCII art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19595974" w14:textId="77777777" w:rsidR="00D05E32" w:rsidRDefault="00D05E32" w:rsidP="00D05E32">
      <w:pPr>
        <w:tabs>
          <w:tab w:val="left" w:pos="2985"/>
        </w:tabs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>Croquis</w:t>
      </w:r>
    </w:p>
    <w:p w14:paraId="0682B08F" w14:textId="77777777" w:rsidR="00D05E32" w:rsidRDefault="00D05E32" w:rsidP="00D05E32">
      <w:pPr>
        <w:tabs>
          <w:tab w:val="left" w:pos="2985"/>
        </w:tabs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342B1D1E" wp14:editId="7508E688">
            <wp:extent cx="2922905" cy="2502408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5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1E03" w14:textId="77777777" w:rsidR="00D05E32" w:rsidRPr="00AE7D04" w:rsidRDefault="00D05E32" w:rsidP="00D05E32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Tuer les ennemis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71D83E8A" w14:textId="77777777" w:rsidR="00D05E32" w:rsidRPr="00AE7D04" w:rsidRDefault="00D05E32" w:rsidP="00D05E32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0FE43217" w14:textId="77777777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0625CDE" w14:textId="77777777" w:rsidR="00D05E32" w:rsidRPr="00AE7D04" w:rsidRDefault="00D05E32" w:rsidP="00D05E32">
      <w:pPr>
        <w:spacing w:after="156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Quand je tire sur un ennemi je veux qu’il disparaisse.    </w:t>
      </w:r>
    </w:p>
    <w:p w14:paraId="1891998D" w14:textId="77777777" w:rsidR="00D05E32" w:rsidRPr="00AE7D04" w:rsidRDefault="00D05E32" w:rsidP="00D05E32">
      <w:pPr>
        <w:spacing w:after="194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éviter de me faire attraper par ceux-ci.    </w:t>
      </w:r>
    </w:p>
    <w:p w14:paraId="24BC7517" w14:textId="77777777" w:rsidR="00D05E32" w:rsidRPr="00AE7D04" w:rsidRDefault="00D05E32" w:rsidP="00D05E32">
      <w:pPr>
        <w:keepNext/>
        <w:keepLines/>
        <w:numPr>
          <w:ilvl w:val="0"/>
          <w:numId w:val="26"/>
        </w:numPr>
        <w:spacing w:after="78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58DF85C8" w14:textId="3185940D" w:rsidR="00D05E32" w:rsidRDefault="00D05E32" w:rsidP="00D05E32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ab/>
      </w:r>
      <w:r w:rsidRPr="00AE7D04">
        <w:rPr>
          <w:rFonts w:ascii="Segoe UI Symbol" w:eastAsia="Segoe UI Symbol" w:hAnsi="Segoe UI Symbol" w:cs="Segoe UI Symbol"/>
          <w:color w:val="000000"/>
          <w:sz w:val="22"/>
          <w:szCs w:val="22"/>
          <w:lang w:val="fr-CH" w:eastAsia="fr-CH"/>
        </w:rPr>
        <w:t>•</w:t>
      </w:r>
      <w:r w:rsidRPr="00AE7D04">
        <w:rPr>
          <w:rFonts w:eastAsia="Arial" w:cs="Arial"/>
          <w:color w:val="000000"/>
          <w:sz w:val="22"/>
          <w:szCs w:val="22"/>
          <w:lang w:val="fr-CH" w:eastAsia="fr-CH"/>
        </w:rPr>
        <w:t xml:space="preserve"> 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laser touche un ennemi, il disparait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0A270192" w14:textId="77777777" w:rsidR="00D05E32" w:rsidRDefault="00D05E32" w:rsidP="00D05E32">
      <w:pPr>
        <w:tabs>
          <w:tab w:val="left" w:pos="2985"/>
        </w:tabs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>Croquis</w:t>
      </w:r>
    </w:p>
    <w:p w14:paraId="6C8D774F" w14:textId="77777777" w:rsidR="00D05E32" w:rsidRDefault="00D05E32" w:rsidP="00D05E32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669A48E7" w14:textId="77777777" w:rsidR="00D05E32" w:rsidRDefault="00D05E32" w:rsidP="00D05E32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5CAD0F41" wp14:editId="762F2546">
            <wp:extent cx="2989580" cy="2733548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27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A6E0" w14:textId="77777777" w:rsidR="00D05E32" w:rsidRPr="00AE7D04" w:rsidRDefault="00D05E32" w:rsidP="00D05E32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Ennemis qui tirent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366DBADD" w14:textId="77777777" w:rsidR="00D05E32" w:rsidRPr="00AE7D04" w:rsidRDefault="00D05E32" w:rsidP="00D05E32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2AA681CF" w14:textId="77777777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50CEADA7" w14:textId="77777777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avoir des ennemis qui me tirent dessus.    </w:t>
      </w:r>
    </w:p>
    <w:p w14:paraId="23E8B623" w14:textId="77777777" w:rsidR="00D05E32" w:rsidRPr="00AE7D04" w:rsidRDefault="00D05E32" w:rsidP="00D05E32">
      <w:pPr>
        <w:spacing w:after="319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lastRenderedPageBreak/>
        <w:t xml:space="preserve">Pour me sentir fort quand j’évite leurs tirs    </w:t>
      </w:r>
    </w:p>
    <w:p w14:paraId="31A027B8" w14:textId="77777777" w:rsidR="00D05E32" w:rsidRPr="00AE7D04" w:rsidRDefault="00D05E32" w:rsidP="00D05E32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682090DD" w14:textId="77777777" w:rsidR="00D05E32" w:rsidRPr="00AE7D04" w:rsidRDefault="00D05E32" w:rsidP="00D05E32">
      <w:pPr>
        <w:numPr>
          <w:ilvl w:val="0"/>
          <w:numId w:val="31"/>
        </w:numPr>
        <w:spacing w:after="118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les ennemis tirent.</w:t>
      </w:r>
    </w:p>
    <w:p w14:paraId="44625204" w14:textId="77777777" w:rsidR="00D05E32" w:rsidRPr="00AE7D04" w:rsidRDefault="00D05E32" w:rsidP="00D05E32">
      <w:pPr>
        <w:numPr>
          <w:ilvl w:val="0"/>
          <w:numId w:val="31"/>
        </w:numPr>
        <w:spacing w:after="3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touche le vaisseau, le joueur perd une vie.</w:t>
      </w:r>
    </w:p>
    <w:p w14:paraId="0AF1343B" w14:textId="77777777" w:rsidR="00D05E32" w:rsidRDefault="00D05E32" w:rsidP="00D05E32">
      <w:pPr>
        <w:numPr>
          <w:ilvl w:val="0"/>
          <w:numId w:val="31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blanc (intact), l’obstacle devient orange</w:t>
      </w:r>
    </w:p>
    <w:p w14:paraId="626D6791" w14:textId="77777777" w:rsidR="00D05E32" w:rsidRDefault="00D05E32" w:rsidP="00D05E32">
      <w:pPr>
        <w:numPr>
          <w:ilvl w:val="0"/>
          <w:numId w:val="31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un tir d’alien touche un obstacle orange, l’obstacle devient rouge</w:t>
      </w:r>
    </w:p>
    <w:p w14:paraId="7DC04988" w14:textId="78D6B314" w:rsidR="00D05E32" w:rsidRPr="00CE7133" w:rsidRDefault="00D05E32" w:rsidP="00D05E32">
      <w:pPr>
        <w:numPr>
          <w:ilvl w:val="0"/>
          <w:numId w:val="31"/>
        </w:numPr>
        <w:spacing w:after="157" w:line="259" w:lineRule="auto"/>
        <w:ind w:right="73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n jeu, quand un tir d’alien touche un obstacle rouge, l’obstacle disparaît</w:t>
      </w: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D1DB5E" wp14:editId="11D993D2">
                <wp:simplePos x="0" y="0"/>
                <wp:positionH relativeFrom="column">
                  <wp:posOffset>303822</wp:posOffset>
                </wp:positionH>
                <wp:positionV relativeFrom="paragraph">
                  <wp:posOffset>178917</wp:posOffset>
                </wp:positionV>
                <wp:extent cx="4155783" cy="3191679"/>
                <wp:effectExtent l="0" t="0" r="0" b="0"/>
                <wp:wrapTopAndBottom/>
                <wp:docPr id="7319" name="Group 7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5783" cy="3191679"/>
                          <a:chOff x="-9233" y="-125278"/>
                          <a:chExt cx="4155783" cy="3192442"/>
                        </a:xfrm>
                      </wpg:grpSpPr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41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2" name="Picture 34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17"/>
                            <a:ext cx="676580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35" y="67932"/>
                            <a:ext cx="67513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-9233" y="-125278"/>
                            <a:ext cx="676643" cy="26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9A006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>Croquis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509651" y="1200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9DDC7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8965" y="52705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09651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Rectangle 351"/>
                        <wps:cNvSpPr/>
                        <wps:spPr>
                          <a:xfrm>
                            <a:off x="50965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EC071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4165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5" name="Rectangle 355"/>
                        <wps:cNvSpPr/>
                        <wps:spPr>
                          <a:xfrm>
                            <a:off x="541655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618B0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57365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B1435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2844" y="0"/>
                            <a:ext cx="50284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2869" y="10033"/>
                            <a:ext cx="50287" cy="2224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03555" y="19164"/>
                            <a:ext cx="48768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503555" y="285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FCFC7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rPr>
                                  <w:color w:val="2F549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40131" y="46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E2E35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37452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540131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64112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72135" y="651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9C6A2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39433" y="28321"/>
                            <a:ext cx="42667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40131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Rectangle 373"/>
                        <wps:cNvSpPr/>
                        <wps:spPr>
                          <a:xfrm>
                            <a:off x="540131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B87F4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572135" y="5574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Rectangle 377"/>
                        <wps:cNvSpPr/>
                        <wps:spPr>
                          <a:xfrm>
                            <a:off x="572135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CE8AB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04139" y="83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06170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38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989580" y="2820797"/>
                            <a:ext cx="42663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2" name="Picture 38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989707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4" name="Picture 38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990723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021711" y="2849118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Picture 39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022727" y="287666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053207" y="287666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181851"/>
                            <a:ext cx="2989453" cy="2734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25908"/>
                            <a:ext cx="1388110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85317" y="54229"/>
                            <a:ext cx="138823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86079" y="80124"/>
                            <a:ext cx="1388364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" name="Rectangle 405"/>
                        <wps:cNvSpPr/>
                        <wps:spPr>
                          <a:xfrm>
                            <a:off x="886333" y="107810"/>
                            <a:ext cx="1388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1E214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t>Ennemis qui tirent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927479" y="25908"/>
                            <a:ext cx="42664" cy="188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927606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928495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192874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19472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959610" y="54229"/>
                            <a:ext cx="42667" cy="19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958975" y="8012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1959229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EAC02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992503" y="80124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Rectangle 423"/>
                        <wps:cNvSpPr/>
                        <wps:spPr>
                          <a:xfrm>
                            <a:off x="1992757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1E1E2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2024761" y="1078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63CCA" w14:textId="77777777" w:rsidR="00D05E32" w:rsidRDefault="00D05E32" w:rsidP="00D05E32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1396619" y="646417"/>
                            <a:ext cx="368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0" h="24765">
                                <a:moveTo>
                                  <a:pt x="12319" y="0"/>
                                </a:moveTo>
                                <a:lnTo>
                                  <a:pt x="21717" y="0"/>
                                </a:lnTo>
                                <a:cubicBezTo>
                                  <a:pt x="24130" y="0"/>
                                  <a:pt x="26543" y="635"/>
                                  <a:pt x="28575" y="2032"/>
                                </a:cubicBezTo>
                                <a:lnTo>
                                  <a:pt x="32766" y="4826"/>
                                </a:lnTo>
                                <a:cubicBezTo>
                                  <a:pt x="35306" y="6477"/>
                                  <a:pt x="36830" y="9271"/>
                                  <a:pt x="36830" y="12319"/>
                                </a:cubicBezTo>
                                <a:cubicBezTo>
                                  <a:pt x="36830" y="15367"/>
                                  <a:pt x="35306" y="18161"/>
                                  <a:pt x="32766" y="19812"/>
                                </a:cubicBezTo>
                                <a:lnTo>
                                  <a:pt x="28575" y="22733"/>
                                </a:lnTo>
                                <a:cubicBezTo>
                                  <a:pt x="26543" y="24003"/>
                                  <a:pt x="24130" y="24765"/>
                                  <a:pt x="21717" y="24765"/>
                                </a:cubicBezTo>
                                <a:lnTo>
                                  <a:pt x="12319" y="24765"/>
                                </a:lnTo>
                                <a:cubicBezTo>
                                  <a:pt x="5588" y="24765"/>
                                  <a:pt x="0" y="19177"/>
                                  <a:pt x="0" y="12319"/>
                                </a:cubicBez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071753" y="1293355"/>
                            <a:ext cx="46482" cy="273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273939">
                                <a:moveTo>
                                  <a:pt x="32512" y="127"/>
                                </a:moveTo>
                                <a:cubicBezTo>
                                  <a:pt x="39243" y="0"/>
                                  <a:pt x="44958" y="5461"/>
                                  <a:pt x="44958" y="12319"/>
                                </a:cubicBezTo>
                                <a:lnTo>
                                  <a:pt x="45339" y="36068"/>
                                </a:lnTo>
                                <a:lnTo>
                                  <a:pt x="45339" y="35306"/>
                                </a:lnTo>
                                <a:lnTo>
                                  <a:pt x="46101" y="45085"/>
                                </a:lnTo>
                                <a:lnTo>
                                  <a:pt x="46101" y="45466"/>
                                </a:lnTo>
                                <a:lnTo>
                                  <a:pt x="46482" y="54864"/>
                                </a:lnTo>
                                <a:lnTo>
                                  <a:pt x="46482" y="66040"/>
                                </a:lnTo>
                                <a:lnTo>
                                  <a:pt x="45720" y="75311"/>
                                </a:lnTo>
                                <a:lnTo>
                                  <a:pt x="44958" y="85090"/>
                                </a:lnTo>
                                <a:lnTo>
                                  <a:pt x="44831" y="85979"/>
                                </a:lnTo>
                                <a:lnTo>
                                  <a:pt x="43434" y="95377"/>
                                </a:lnTo>
                                <a:lnTo>
                                  <a:pt x="43307" y="96393"/>
                                </a:lnTo>
                                <a:lnTo>
                                  <a:pt x="37084" y="122301"/>
                                </a:lnTo>
                                <a:lnTo>
                                  <a:pt x="36957" y="122682"/>
                                </a:lnTo>
                                <a:lnTo>
                                  <a:pt x="33401" y="136017"/>
                                </a:lnTo>
                                <a:lnTo>
                                  <a:pt x="33528" y="135636"/>
                                </a:lnTo>
                                <a:lnTo>
                                  <a:pt x="30226" y="149098"/>
                                </a:lnTo>
                                <a:lnTo>
                                  <a:pt x="27813" y="162687"/>
                                </a:lnTo>
                                <a:lnTo>
                                  <a:pt x="27940" y="162052"/>
                                </a:lnTo>
                                <a:lnTo>
                                  <a:pt x="26035" y="175768"/>
                                </a:lnTo>
                                <a:lnTo>
                                  <a:pt x="26162" y="175133"/>
                                </a:lnTo>
                                <a:lnTo>
                                  <a:pt x="25019" y="189103"/>
                                </a:lnTo>
                                <a:lnTo>
                                  <a:pt x="25019" y="188849"/>
                                </a:lnTo>
                                <a:lnTo>
                                  <a:pt x="24257" y="202565"/>
                                </a:lnTo>
                                <a:lnTo>
                                  <a:pt x="25019" y="236474"/>
                                </a:lnTo>
                                <a:lnTo>
                                  <a:pt x="25019" y="252984"/>
                                </a:lnTo>
                                <a:lnTo>
                                  <a:pt x="24765" y="255397"/>
                                </a:lnTo>
                                <a:lnTo>
                                  <a:pt x="22352" y="266700"/>
                                </a:lnTo>
                                <a:cubicBezTo>
                                  <a:pt x="21463" y="270764"/>
                                  <a:pt x="18034" y="273685"/>
                                  <a:pt x="13843" y="273812"/>
                                </a:cubicBezTo>
                                <a:cubicBezTo>
                                  <a:pt x="9652" y="273939"/>
                                  <a:pt x="5969" y="271272"/>
                                  <a:pt x="4826" y="267208"/>
                                </a:cubicBezTo>
                                <a:lnTo>
                                  <a:pt x="1778" y="256159"/>
                                </a:lnTo>
                                <a:lnTo>
                                  <a:pt x="1397" y="253492"/>
                                </a:lnTo>
                                <a:lnTo>
                                  <a:pt x="762" y="237236"/>
                                </a:lnTo>
                                <a:lnTo>
                                  <a:pt x="762" y="236982"/>
                                </a:lnTo>
                                <a:lnTo>
                                  <a:pt x="0" y="202438"/>
                                </a:lnTo>
                                <a:lnTo>
                                  <a:pt x="0" y="201676"/>
                                </a:lnTo>
                                <a:lnTo>
                                  <a:pt x="635" y="187579"/>
                                </a:lnTo>
                                <a:lnTo>
                                  <a:pt x="635" y="187325"/>
                                </a:lnTo>
                                <a:lnTo>
                                  <a:pt x="1651" y="173228"/>
                                </a:lnTo>
                                <a:lnTo>
                                  <a:pt x="1778" y="172593"/>
                                </a:lnTo>
                                <a:lnTo>
                                  <a:pt x="3556" y="158877"/>
                                </a:lnTo>
                                <a:lnTo>
                                  <a:pt x="3683" y="158369"/>
                                </a:lnTo>
                                <a:lnTo>
                                  <a:pt x="6096" y="144272"/>
                                </a:lnTo>
                                <a:lnTo>
                                  <a:pt x="6223" y="143637"/>
                                </a:lnTo>
                                <a:lnTo>
                                  <a:pt x="9525" y="129921"/>
                                </a:lnTo>
                                <a:lnTo>
                                  <a:pt x="9525" y="129540"/>
                                </a:lnTo>
                                <a:lnTo>
                                  <a:pt x="13081" y="116205"/>
                                </a:lnTo>
                                <a:lnTo>
                                  <a:pt x="13081" y="116586"/>
                                </a:lnTo>
                                <a:lnTo>
                                  <a:pt x="19177" y="90678"/>
                                </a:lnTo>
                                <a:lnTo>
                                  <a:pt x="18923" y="91567"/>
                                </a:lnTo>
                                <a:lnTo>
                                  <a:pt x="20320" y="83058"/>
                                </a:lnTo>
                                <a:lnTo>
                                  <a:pt x="21082" y="73533"/>
                                </a:lnTo>
                                <a:lnTo>
                                  <a:pt x="21082" y="73406"/>
                                </a:lnTo>
                                <a:lnTo>
                                  <a:pt x="21717" y="64135"/>
                                </a:lnTo>
                                <a:lnTo>
                                  <a:pt x="21717" y="55753"/>
                                </a:lnTo>
                                <a:lnTo>
                                  <a:pt x="21336" y="46482"/>
                                </a:lnTo>
                                <a:lnTo>
                                  <a:pt x="21336" y="46863"/>
                                </a:lnTo>
                                <a:lnTo>
                                  <a:pt x="20701" y="37211"/>
                                </a:lnTo>
                                <a:lnTo>
                                  <a:pt x="20574" y="36449"/>
                                </a:lnTo>
                                <a:lnTo>
                                  <a:pt x="20320" y="12700"/>
                                </a:lnTo>
                                <a:cubicBezTo>
                                  <a:pt x="20193" y="5842"/>
                                  <a:pt x="25654" y="254"/>
                                  <a:pt x="32512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072642" y="1836915"/>
                            <a:ext cx="24765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16789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461"/>
                                  <a:pt x="24765" y="12319"/>
                                </a:cubicBezTo>
                                <a:lnTo>
                                  <a:pt x="24765" y="196342"/>
                                </a:lnTo>
                                <a:lnTo>
                                  <a:pt x="24130" y="199898"/>
                                </a:lnTo>
                                <a:lnTo>
                                  <a:pt x="20955" y="210439"/>
                                </a:lnTo>
                                <a:cubicBezTo>
                                  <a:pt x="19812" y="214249"/>
                                  <a:pt x="16256" y="216789"/>
                                  <a:pt x="12319" y="216789"/>
                                </a:cubicBezTo>
                                <a:cubicBezTo>
                                  <a:pt x="8382" y="216789"/>
                                  <a:pt x="4953" y="214249"/>
                                  <a:pt x="3810" y="210439"/>
                                </a:cubicBezTo>
                                <a:lnTo>
                                  <a:pt x="508" y="199898"/>
                                </a:lnTo>
                                <a:lnTo>
                                  <a:pt x="0" y="196342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88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510299" y="1350632"/>
                            <a:ext cx="54242" cy="20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42" h="203581">
                                <a:moveTo>
                                  <a:pt x="12370" y="0"/>
                                </a:moveTo>
                                <a:cubicBezTo>
                                  <a:pt x="19202" y="0"/>
                                  <a:pt x="24740" y="5588"/>
                                  <a:pt x="24740" y="12446"/>
                                </a:cubicBezTo>
                                <a:lnTo>
                                  <a:pt x="24740" y="49530"/>
                                </a:lnTo>
                                <a:lnTo>
                                  <a:pt x="27572" y="61849"/>
                                </a:lnTo>
                                <a:lnTo>
                                  <a:pt x="31598" y="75311"/>
                                </a:lnTo>
                                <a:lnTo>
                                  <a:pt x="37249" y="90043"/>
                                </a:lnTo>
                                <a:lnTo>
                                  <a:pt x="37313" y="90297"/>
                                </a:lnTo>
                                <a:lnTo>
                                  <a:pt x="42710" y="105029"/>
                                </a:lnTo>
                                <a:lnTo>
                                  <a:pt x="42977" y="105791"/>
                                </a:lnTo>
                                <a:lnTo>
                                  <a:pt x="47295" y="120904"/>
                                </a:lnTo>
                                <a:lnTo>
                                  <a:pt x="47460" y="121666"/>
                                </a:lnTo>
                                <a:lnTo>
                                  <a:pt x="50711" y="136017"/>
                                </a:lnTo>
                                <a:lnTo>
                                  <a:pt x="50914" y="137287"/>
                                </a:lnTo>
                                <a:lnTo>
                                  <a:pt x="52718" y="152019"/>
                                </a:lnTo>
                                <a:lnTo>
                                  <a:pt x="52769" y="152527"/>
                                </a:lnTo>
                                <a:lnTo>
                                  <a:pt x="53848" y="166624"/>
                                </a:lnTo>
                                <a:lnTo>
                                  <a:pt x="53886" y="167259"/>
                                </a:lnTo>
                                <a:lnTo>
                                  <a:pt x="54242" y="181991"/>
                                </a:lnTo>
                                <a:lnTo>
                                  <a:pt x="53772" y="185674"/>
                                </a:lnTo>
                                <a:lnTo>
                                  <a:pt x="50521" y="197104"/>
                                </a:lnTo>
                                <a:cubicBezTo>
                                  <a:pt x="49416" y="200914"/>
                                  <a:pt x="45885" y="203581"/>
                                  <a:pt x="41872" y="203581"/>
                                </a:cubicBezTo>
                                <a:cubicBezTo>
                                  <a:pt x="37871" y="203581"/>
                                  <a:pt x="34341" y="200914"/>
                                  <a:pt x="33236" y="197104"/>
                                </a:cubicBezTo>
                                <a:lnTo>
                                  <a:pt x="29985" y="185674"/>
                                </a:lnTo>
                                <a:lnTo>
                                  <a:pt x="29515" y="182626"/>
                                </a:lnTo>
                                <a:lnTo>
                                  <a:pt x="29172" y="168402"/>
                                </a:lnTo>
                                <a:lnTo>
                                  <a:pt x="28143" y="155067"/>
                                </a:lnTo>
                                <a:lnTo>
                                  <a:pt x="26454" y="141097"/>
                                </a:lnTo>
                                <a:lnTo>
                                  <a:pt x="23343" y="127254"/>
                                </a:lnTo>
                                <a:lnTo>
                                  <a:pt x="19342" y="113284"/>
                                </a:lnTo>
                                <a:lnTo>
                                  <a:pt x="14059" y="98679"/>
                                </a:lnTo>
                                <a:lnTo>
                                  <a:pt x="14122" y="98933"/>
                                </a:lnTo>
                                <a:lnTo>
                                  <a:pt x="8357" y="83820"/>
                                </a:lnTo>
                                <a:lnTo>
                                  <a:pt x="8077" y="82931"/>
                                </a:lnTo>
                                <a:lnTo>
                                  <a:pt x="3759" y="68580"/>
                                </a:lnTo>
                                <a:lnTo>
                                  <a:pt x="3556" y="67691"/>
                                </a:lnTo>
                                <a:lnTo>
                                  <a:pt x="318" y="53721"/>
                                </a:lnTo>
                                <a:lnTo>
                                  <a:pt x="0" y="50927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525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01066" y="1874380"/>
                            <a:ext cx="24727" cy="136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27" h="136144">
                                <a:moveTo>
                                  <a:pt x="12370" y="0"/>
                                </a:moveTo>
                                <a:cubicBezTo>
                                  <a:pt x="19190" y="0"/>
                                  <a:pt x="24727" y="5461"/>
                                  <a:pt x="24727" y="12319"/>
                                </a:cubicBezTo>
                                <a:lnTo>
                                  <a:pt x="24727" y="114173"/>
                                </a:lnTo>
                                <a:lnTo>
                                  <a:pt x="24321" y="117475"/>
                                </a:lnTo>
                                <a:lnTo>
                                  <a:pt x="21057" y="129540"/>
                                </a:lnTo>
                                <a:cubicBezTo>
                                  <a:pt x="19990" y="133477"/>
                                  <a:pt x="16434" y="136144"/>
                                  <a:pt x="12370" y="136144"/>
                                </a:cubicBezTo>
                                <a:cubicBezTo>
                                  <a:pt x="8306" y="136144"/>
                                  <a:pt x="4737" y="133477"/>
                                  <a:pt x="3683" y="129540"/>
                                </a:cubicBezTo>
                                <a:lnTo>
                                  <a:pt x="419" y="117475"/>
                                </a:lnTo>
                                <a:lnTo>
                                  <a:pt x="0" y="114173"/>
                                </a:lnTo>
                                <a:lnTo>
                                  <a:pt x="0" y="12319"/>
                                </a:lnTo>
                                <a:cubicBezTo>
                                  <a:pt x="0" y="5461"/>
                                  <a:pt x="5537" y="0"/>
                                  <a:pt x="1237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320036" y="1246619"/>
                            <a:ext cx="24765" cy="16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165354">
                                <a:moveTo>
                                  <a:pt x="12319" y="0"/>
                                </a:moveTo>
                                <a:cubicBezTo>
                                  <a:pt x="19177" y="0"/>
                                  <a:pt x="24765" y="5588"/>
                                  <a:pt x="24765" y="12446"/>
                                </a:cubicBezTo>
                                <a:lnTo>
                                  <a:pt x="24765" y="143764"/>
                                </a:lnTo>
                                <a:lnTo>
                                  <a:pt x="24257" y="147066"/>
                                </a:lnTo>
                                <a:lnTo>
                                  <a:pt x="20955" y="158750"/>
                                </a:lnTo>
                                <a:cubicBezTo>
                                  <a:pt x="19939" y="162687"/>
                                  <a:pt x="16383" y="165354"/>
                                  <a:pt x="12319" y="165354"/>
                                </a:cubicBezTo>
                                <a:cubicBezTo>
                                  <a:pt x="8255" y="165354"/>
                                  <a:pt x="4699" y="162687"/>
                                  <a:pt x="3683" y="158750"/>
                                </a:cubicBezTo>
                                <a:lnTo>
                                  <a:pt x="381" y="147066"/>
                                </a:lnTo>
                                <a:lnTo>
                                  <a:pt x="0" y="143764"/>
                                </a:lnTo>
                                <a:lnTo>
                                  <a:pt x="0" y="12446"/>
                                </a:lnTo>
                                <a:cubicBezTo>
                                  <a:pt x="0" y="5588"/>
                                  <a:pt x="5461" y="0"/>
                                  <a:pt x="1231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2308479" y="1789417"/>
                            <a:ext cx="36576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227076">
                                <a:moveTo>
                                  <a:pt x="24257" y="0"/>
                                </a:moveTo>
                                <a:cubicBezTo>
                                  <a:pt x="30988" y="0"/>
                                  <a:pt x="36576" y="5588"/>
                                  <a:pt x="36576" y="12446"/>
                                </a:cubicBezTo>
                                <a:lnTo>
                                  <a:pt x="36576" y="172974"/>
                                </a:lnTo>
                                <a:lnTo>
                                  <a:pt x="36195" y="176149"/>
                                </a:lnTo>
                                <a:lnTo>
                                  <a:pt x="32893" y="188341"/>
                                </a:lnTo>
                                <a:lnTo>
                                  <a:pt x="32512" y="189865"/>
                                </a:lnTo>
                                <a:lnTo>
                                  <a:pt x="28194" y="200660"/>
                                </a:lnTo>
                                <a:lnTo>
                                  <a:pt x="28321" y="200025"/>
                                </a:lnTo>
                                <a:lnTo>
                                  <a:pt x="24384" y="211582"/>
                                </a:lnTo>
                                <a:lnTo>
                                  <a:pt x="22225" y="215392"/>
                                </a:lnTo>
                                <a:lnTo>
                                  <a:pt x="16002" y="223012"/>
                                </a:lnTo>
                                <a:cubicBezTo>
                                  <a:pt x="13589" y="225933"/>
                                  <a:pt x="9525" y="227076"/>
                                  <a:pt x="5969" y="225679"/>
                                </a:cubicBezTo>
                                <a:cubicBezTo>
                                  <a:pt x="2413" y="224409"/>
                                  <a:pt x="0" y="220853"/>
                                  <a:pt x="127" y="217043"/>
                                </a:cubicBezTo>
                                <a:lnTo>
                                  <a:pt x="254" y="207264"/>
                                </a:lnTo>
                                <a:lnTo>
                                  <a:pt x="1016" y="203454"/>
                                </a:lnTo>
                                <a:lnTo>
                                  <a:pt x="4953" y="192024"/>
                                </a:lnTo>
                                <a:lnTo>
                                  <a:pt x="5207" y="191389"/>
                                </a:lnTo>
                                <a:lnTo>
                                  <a:pt x="9017" y="181610"/>
                                </a:lnTo>
                                <a:lnTo>
                                  <a:pt x="11811" y="171323"/>
                                </a:lnTo>
                                <a:lnTo>
                                  <a:pt x="11811" y="12446"/>
                                </a:lnTo>
                                <a:cubicBezTo>
                                  <a:pt x="11811" y="5588"/>
                                  <a:pt x="17399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71224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104005" y="594538"/>
                            <a:ext cx="42545" cy="1899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D1DB5E" id="Group 7319" o:spid="_x0000_s1026" style="position:absolute;left:0;text-align:left;margin-left:23.9pt;margin-top:14.1pt;width:327.25pt;height:251.3pt;z-index:251662336;mso-width-relative:margin;mso-height-relative:margin" coordorigin="-92,-1252" coordsize="41557,319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0" o:spid="_x0000_s1027" type="#_x0000_t75" style="position:absolute;width:6674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">
                  <v:imagedata r:id="rId23" o:title=""/>
                </v:shape>
                <v:shape id="Picture 342" o:spid="_x0000_s1028" type="#_x0000_t75" style="position:absolute;top:344;width:6765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">
                  <v:imagedata r:id="rId24" o:title=""/>
                </v:shape>
                <v:shape id="Picture 344" o:spid="_x0000_s1029" type="#_x0000_t75" style="position:absolute;left:6;top:679;width:6751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">
                  <v:imagedata r:id="rId25" o:title=""/>
                </v:shape>
                <v:rect id="Rectangle 345" o:spid="_x0000_s1030" style="position:absolute;left:-92;top:-1252;width:6766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2499A006" w14:textId="77777777" w:rsidR="00D05E32" w:rsidRDefault="00D05E32" w:rsidP="00D05E32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>Croquis</w:t>
                        </w:r>
                      </w:p>
                    </w:txbxContent>
                  </v:textbox>
                </v:rect>
                <v:rect id="Rectangle 346" o:spid="_x0000_s1031" style="position:absolute;left:5096;top:120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0039DDC7" w14:textId="77777777" w:rsidR="00D05E32" w:rsidRDefault="00D05E32" w:rsidP="00D05E32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48" o:spid="_x0000_s1032" type="#_x0000_t75" style="position:absolute;left:5089;top:527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">
                  <v:imagedata r:id="rId26" o:title=""/>
                </v:shape>
                <v:shape id="Picture 350" o:spid="_x0000_s1033" type="#_x0000_t75" style="position:absolute;left:5096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">
                  <v:imagedata r:id="rId26" o:title=""/>
                </v:shape>
                <v:rect id="Rectangle 351" o:spid="_x0000_s1034" style="position:absolute;left:509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130EC071" w14:textId="77777777" w:rsidR="00D05E32" w:rsidRDefault="00D05E32" w:rsidP="00D05E32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4" o:spid="_x0000_s1035" type="#_x0000_t75" style="position:absolute;left:5416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">
                  <v:imagedata r:id="rId26" o:title=""/>
                </v:shape>
                <v:rect id="Rectangle 355" o:spid="_x0000_s1036" style="position:absolute;left:5416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73B618B0" w14:textId="77777777" w:rsidR="00D05E32" w:rsidRDefault="00D05E32" w:rsidP="00D05E32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6" o:spid="_x0000_s1037" style="position:absolute;left:5736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01DB1435" w14:textId="77777777" w:rsidR="00D05E32" w:rsidRDefault="00D05E32" w:rsidP="00D05E32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58" o:spid="_x0000_s1038" type="#_x0000_t75" style="position:absolute;left:5028;width:503;height:2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">
                  <v:imagedata r:id="rId27" o:title=""/>
                </v:shape>
                <v:shape id="Picture 360" o:spid="_x0000_s1039" type="#_x0000_t75" style="position:absolute;left:5028;top:10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">
                  <v:imagedata r:id="rId27" o:title=""/>
                </v:shape>
                <v:shape id="Picture 362" o:spid="_x0000_s1040" type="#_x0000_t75" style="position:absolute;left:5035;top:191;width:48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">
                  <v:imagedata r:id="rId27" o:title=""/>
                </v:shape>
                <v:rect id="Rectangle 363" o:spid="_x0000_s1041" style="position:absolute;left:5035;top:28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1F5FCFC7" w14:textId="77777777" w:rsidR="00D05E32" w:rsidRDefault="00D05E32" w:rsidP="00D05E32">
                        <w:pPr>
                          <w:spacing w:after="160"/>
                        </w:pPr>
                        <w:r>
                          <w:rPr>
                            <w:color w:val="2F549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4" o:spid="_x0000_s1042" style="position:absolute;left:5401;top:4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187E2E35" w14:textId="77777777" w:rsidR="00D05E32" w:rsidRDefault="00D05E32" w:rsidP="00D05E32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66" o:spid="_x0000_s1043" type="#_x0000_t75" style="position:absolute;left:5401;top:374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">
                  <v:imagedata r:id="rId26" o:title=""/>
                </v:shape>
                <v:rect id="Rectangle 367" o:spid="_x0000_s1044" style="position:absolute;left:540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37C64112" w14:textId="77777777" w:rsidR="00D05E32" w:rsidRDefault="00D05E32" w:rsidP="00D05E32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8" o:spid="_x0000_s1045" style="position:absolute;left:5721;top:6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6599C6A2" w14:textId="77777777" w:rsidR="00D05E32" w:rsidRDefault="00D05E32" w:rsidP="00D05E32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0" o:spid="_x0000_s1046" type="#_x0000_t75" style="position:absolute;left:5394;top:283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">
                  <v:imagedata r:id="rId26" o:title=""/>
                </v:shape>
                <v:shape id="Picture 372" o:spid="_x0000_s1047" type="#_x0000_t75" style="position:absolute;left:540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">
                  <v:imagedata r:id="rId26" o:title=""/>
                </v:shape>
                <v:rect id="Rectangle 373" o:spid="_x0000_s1048" style="position:absolute;left:540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049B87F4" w14:textId="77777777" w:rsidR="00D05E32" w:rsidRDefault="00D05E32" w:rsidP="00D05E32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6" o:spid="_x0000_s1049" type="#_x0000_t75" style="position:absolute;left:5721;top:557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">
                  <v:imagedata r:id="rId26" o:title=""/>
                </v:shape>
                <v:rect id="Rectangle 377" o:spid="_x0000_s1050" style="position:absolute;left:572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82CE8AB" w14:textId="77777777" w:rsidR="00D05E32" w:rsidRDefault="00D05E32" w:rsidP="00D05E32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8" o:spid="_x0000_s1051" style="position:absolute;left:6041;top:83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4C606170" w14:textId="77777777" w:rsidR="00D05E32" w:rsidRDefault="00D05E32" w:rsidP="00D05E32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80" o:spid="_x0000_s1052" type="#_x0000_t75" style="position:absolute;left:29895;top:28207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FDz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X44E46A3N0AAAD//wMAUEsBAi0AFAAGAAgAAAAhANvh9svuAAAAhQEAABMAAAAAAAAAAAAA&#10;AAAAAAAAAFtDb250ZW50X1R5cGVzXS54bWxQSwECLQAUAAYACAAAACEAWvQsW78AAAAVAQAACwAA&#10;AAAAAAAAAAAAAAAfAQAAX3JlbHMvLnJlbHNQSwECLQAUAAYACAAAACEAp6hQ88MAAADcAAAADwAA&#10;AAAAAAAAAAAAAAAHAgAAZHJzL2Rvd25yZXYueG1sUEsFBgAAAAADAAMAtwAAAPcCAAAAAA==&#10;">
                  <v:imagedata r:id="rId26" o:title=""/>
                </v:shape>
                <v:shape id="Picture 382" o:spid="_x0000_s1053" type="#_x0000_t75" style="position:absolute;left:2989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">
                  <v:imagedata r:id="rId26" o:title=""/>
                </v:shape>
                <v:shape id="Picture 384" o:spid="_x0000_s1054" type="#_x0000_t75" style="position:absolute;left:2990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">
                  <v:imagedata r:id="rId26" o:title=""/>
                </v:shape>
                <v:shape id="Picture 388" o:spid="_x0000_s1055" type="#_x0000_t75" style="position:absolute;left:30217;top:28491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">
                  <v:imagedata r:id="rId26" o:title=""/>
                </v:shape>
                <v:shape id="Picture 390" o:spid="_x0000_s1056" type="#_x0000_t75" style="position:absolute;left:30227;top:28766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">
                  <v:imagedata r:id="rId26" o:title=""/>
                </v:shape>
                <v:shape id="Picture 394" o:spid="_x0000_s1057" type="#_x0000_t75" style="position:absolute;left:30532;top:28766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">
                  <v:imagedata r:id="rId26" o:title=""/>
                </v:shape>
                <v:shape id="Picture 398" o:spid="_x0000_s1058" type="#_x0000_t75" style="position:absolute;top:1818;width:29894;height:2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">
                  <v:imagedata r:id="rId28" o:title=""/>
                </v:shape>
                <v:shape id="Picture 400" o:spid="_x0000_s1059" type="#_x0000_t75" style="position:absolute;left:8853;top:259;width:13881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">
                  <v:imagedata r:id="rId29" o:title=""/>
                </v:shape>
                <v:shape id="Picture 402" o:spid="_x0000_s1060" type="#_x0000_t75" style="position:absolute;left:8853;top:542;width:1388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">
                  <v:imagedata r:id="rId29" o:title=""/>
                </v:shape>
                <v:shape id="Picture 404" o:spid="_x0000_s1061" type="#_x0000_t75" style="position:absolute;left:8860;top:801;width:13884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">
                  <v:imagedata r:id="rId29" o:title=""/>
                </v:shape>
                <v:rect id="Rectangle 405" o:spid="_x0000_s1062" style="position:absolute;left:8863;top:1078;width:13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57A1E214" w14:textId="77777777" w:rsidR="00D05E32" w:rsidRDefault="00D05E32" w:rsidP="00D05E32">
                        <w:pPr>
                          <w:spacing w:after="160"/>
                        </w:pPr>
                        <w:r>
                          <w:t>Ennemis qui tirent</w:t>
                        </w:r>
                      </w:p>
                    </w:txbxContent>
                  </v:textbox>
                </v:rect>
                <v:shape id="Picture 408" o:spid="_x0000_s1063" type="#_x0000_t75" style="position:absolute;left:19274;top:259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">
                  <v:imagedata r:id="rId26" o:title=""/>
                </v:shape>
                <v:shape id="Picture 410" o:spid="_x0000_s1064" type="#_x0000_t75" style="position:absolute;left:1927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gR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LMD2fCEZDJEwAA//8DAFBLAQItABQABgAIAAAAIQDb4fbL7gAAAIUBAAATAAAAAAAAAAAAAAAA&#10;AAAAAABbQ29udGVudF9UeXBlc10ueG1sUEsBAi0AFAAGAAgAAAAhAFr0LFu/AAAAFQEAAAsAAAAA&#10;AAAAAAAAAAAAHwEAAF9yZWxzLy5yZWxzUEsBAi0AFAAGAAgAAAAhAI8ICBHBAAAA3AAAAA8AAAAA&#10;AAAAAAAAAAAABwIAAGRycy9kb3ducmV2LnhtbFBLBQYAAAAAAwADALcAAAD1AgAAAAA=&#10;">
                  <v:imagedata r:id="rId26" o:title=""/>
                </v:shape>
                <v:shape id="Picture 412" o:spid="_x0000_s1065" type="#_x0000_t75" style="position:absolute;left:19284;top:80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">
                  <v:imagedata r:id="rId26" o:title=""/>
                </v:shape>
                <v:rect id="Rectangle 413" o:spid="_x0000_s1066" style="position:absolute;left:19287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3B619472" w14:textId="77777777" w:rsidR="00D05E32" w:rsidRDefault="00D05E32" w:rsidP="00D05E32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16" o:spid="_x0000_s1067" type="#_x0000_t75" style="position:absolute;left:19596;top:542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">
                  <v:imagedata r:id="rId26" o:title=""/>
                </v:shape>
                <v:shape id="Picture 418" o:spid="_x0000_s1068" type="#_x0000_t75" style="position:absolute;left:19589;top:801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">
                  <v:imagedata r:id="rId26" o:title=""/>
                </v:shape>
                <v:rect id="Rectangle 419" o:spid="_x0000_s1069" style="position:absolute;left:19592;top:10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7A6EAC02" w14:textId="77777777" w:rsidR="00D05E32" w:rsidRDefault="00D05E32" w:rsidP="00D05E32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2" o:spid="_x0000_s1070" type="#_x0000_t75" style="position:absolute;left:19925;top:801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">
                  <v:imagedata r:id="rId26" o:title=""/>
                </v:shape>
                <v:rect id="Rectangle 423" o:spid="_x0000_s1071" style="position:absolute;left:1992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3Z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AZMo3ZxQAAANwAAAAP&#10;AAAAAAAAAAAAAAAAAAcCAABkcnMvZG93bnJldi54bWxQSwUGAAAAAAMAAwC3AAAA+QIAAAAA&#10;" filled="f" stroked="f">
                  <v:textbox inset="0,0,0,0">
                    <w:txbxContent>
                      <w:p w14:paraId="1261E1E2" w14:textId="77777777" w:rsidR="00D05E32" w:rsidRDefault="00D05E32" w:rsidP="00D05E32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4" o:spid="_x0000_s1072" style="position:absolute;left:20247;top:10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76E63CCA" w14:textId="77777777" w:rsidR="00D05E32" w:rsidRDefault="00D05E32" w:rsidP="00D05E32">
                        <w:pPr>
                          <w:spacing w:after="16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25" o:spid="_x0000_s1073" style="position:absolute;left:13966;top:6464;width:368;height:247;visibility:visible;mso-wrap-style:square;v-text-anchor:top" coordsize="3683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" path="m12319,r9398,c24130,,26543,635,28575,2032r4191,2794c35306,6477,36830,9271,36830,12319v,3048,-1524,5842,-4064,7493l28575,22733v-2032,1270,-4445,2032,-6858,2032l12319,24765c5588,24765,,19177,,12319,,5461,5588,,12319,xe" fillcolor="#e71224" stroked="f" strokeweight="0">
                  <v:stroke miterlimit="83231f" joinstyle="miter"/>
                  <v:path arrowok="t" textboxrect="0,0,36830,24765"/>
                </v:shape>
                <v:shape id="Shape 426" o:spid="_x0000_s1074" style="position:absolute;left:10717;top:12933;width:465;height:2739;visibility:visible;mso-wrap-style:square;v-text-anchor:top" coordsize="46482,273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" path="m32512,127c39243,,44958,5461,44958,12319r381,23749l45339,35306r762,9779l46101,45466r381,9398l46482,66040r-762,9271l44958,85090r-127,889l43434,95377r-127,1016l37084,122301r-127,381l33401,136017r127,-381l30226,149098r-2413,13589l27940,162052r-1905,13716l26162,175133r-1143,13970l25019,188849r-762,13716l25019,236474r,16510l24765,255397r-2413,11303c21463,270764,18034,273685,13843,273812v-4191,127,-7874,-2540,-9017,-6604l1778,256159r-381,-2667l762,237236r,-254l,202438r,-762l635,187579r,-254l1651,173228r127,-635l3556,158877r127,-508l6096,144272r127,-635l9525,129921r,-381l13081,116205r,381l19177,90678r-254,889l20320,83058r762,-9525l21082,73406r635,-9271l21717,55753r-381,-9271l21336,46863r-635,-9652l20574,36449,20320,12700c20193,5842,25654,254,32512,127xe" fillcolor="#e71224" stroked="f" strokeweight="0">
                  <v:stroke miterlimit="83231f" joinstyle="miter"/>
                  <v:path arrowok="t" textboxrect="0,0,46482,273939"/>
                </v:shape>
                <v:shape id="Shape 427" o:spid="_x0000_s1075" style="position:absolute;left:10726;top:18369;width:248;height:2168;visibility:visible;mso-wrap-style:square;v-text-anchor:top" coordsize="24765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" path="m12319,v6858,,12446,5461,12446,12319l24765,196342r-635,3556l20955,210439v-1143,3810,-4699,6350,-8636,6350c8382,216789,4953,214249,3810,210439l508,199898,,196342,,12319c,5461,5588,,12319,xe" fillcolor="#e71224" stroked="f" strokeweight="0">
                  <v:stroke miterlimit="83231f" joinstyle="miter"/>
                  <v:path arrowok="t" textboxrect="0,0,24765,216789"/>
                </v:shape>
                <v:shape id="Shape 428" o:spid="_x0000_s1076" style="position:absolute;left:5102;top:13506;width:543;height:2036;visibility:visible;mso-wrap-style:square;v-text-anchor:top" coordsize="54242,20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" path="m12370,v6832,,12370,5588,12370,12446l24740,49530r2832,12319l31598,75311r5651,14732l37313,90297r5397,14732l42977,105791r4318,15113l47460,121666r3251,14351l50914,137287r1804,14732l52769,152527r1079,14097l53886,167259r356,14732l53772,185674r-3251,11430c49416,200914,45885,203581,41872,203581v-4001,,-7531,-2667,-8636,-6477l29985,185674r-470,-3048l29172,168402,28143,155067,26454,141097,23343,127254,19342,113284,14059,98679r63,254l8357,83820r-280,-889l3759,68580r-203,-889l318,53721,,50927,,12446c,5588,5525,,12370,xe" fillcolor="#e71224" stroked="f" strokeweight="0">
                  <v:stroke miterlimit="83231f" joinstyle="miter"/>
                  <v:path arrowok="t" textboxrect="0,0,54242,203581"/>
                </v:shape>
                <v:shape id="Shape 429" o:spid="_x0000_s1077" style="position:absolute;left:5010;top:18743;width:247;height:1362;visibility:visible;mso-wrap-style:square;v-text-anchor:top" coordsize="24727,136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" path="m12370,v6820,,12357,5461,12357,12319l24727,114173r-406,3302l21057,129540v-1067,3937,-4623,6604,-8687,6604c8306,136144,4737,133477,3683,129540l419,117475,,114173,,12319c,5461,5537,,12370,xe" fillcolor="#e71224" stroked="f" strokeweight="0">
                  <v:stroke miterlimit="83231f" joinstyle="miter"/>
                  <v:path arrowok="t" textboxrect="0,0,24727,136144"/>
                </v:shape>
                <v:shape id="Shape 430" o:spid="_x0000_s1078" style="position:absolute;left:23200;top:12466;width:248;height:1653;visibility:visible;mso-wrap-style:square;v-text-anchor:top" coordsize="24765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" path="m12319,v6858,,12446,5588,12446,12446l24765,143764r-508,3302l20955,158750v-1016,3937,-4572,6604,-8636,6604c8255,165354,4699,162687,3683,158750l381,147066,,143764,,12446c,5588,5461,,12319,xe" fillcolor="#e71224" stroked="f" strokeweight="0">
                  <v:stroke miterlimit="83231f" joinstyle="miter"/>
                  <v:path arrowok="t" textboxrect="0,0,24765,165354"/>
                </v:shape>
                <v:shape id="Shape 431" o:spid="_x0000_s1079" style="position:absolute;left:23084;top:17894;width:366;height:2270;visibility:visible;mso-wrap-style:square;v-text-anchor:top" coordsize="36576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" path="m24257,v6731,,12319,5588,12319,12446l36576,172974r-381,3175l32893,188341r-381,1524l28194,200660r127,-635l24384,211582r-2159,3810l16002,223012v-2413,2921,-6477,4064,-10033,2667c2413,224409,,220853,127,217043r127,-9779l1016,203454,4953,192024r254,-635l9017,181610r2794,-10287l11811,12446c11811,5588,17399,,24257,xe" fillcolor="#e71224" stroked="f" strokeweight="0">
                  <v:stroke miterlimit="83231f" joinstyle="miter"/>
                  <v:path arrowok="t" textboxrect="0,0,36576,227076"/>
                </v:shape>
                <v:shape id="Picture 434" o:spid="_x0000_s1080" type="#_x0000_t75" style="position:absolute;left:41040;top:5945;width:425;height:1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">
                  <v:imagedata r:id="rId26" o:title="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89DA1" wp14:editId="5C94081F">
                <wp:simplePos x="0" y="0"/>
                <wp:positionH relativeFrom="column">
                  <wp:posOffset>294005</wp:posOffset>
                </wp:positionH>
                <wp:positionV relativeFrom="paragraph">
                  <wp:posOffset>408305</wp:posOffset>
                </wp:positionV>
                <wp:extent cx="696328" cy="178302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328" cy="1783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891BE" id="Rectangle 2" o:spid="_x0000_s1026" style="position:absolute;margin-left:23.15pt;margin-top:32.15pt;width:54.85pt;height:1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" fillcolor="white [3212]" strokecolor="white [3212]" strokeweight="1pt"/>
            </w:pict>
          </mc:Fallback>
        </mc:AlternateContent>
      </w:r>
    </w:p>
    <w:p w14:paraId="6CE4B60A" w14:textId="39B818C0" w:rsidR="00D05E32" w:rsidRPr="00AE7D04" w:rsidRDefault="00D05E32" w:rsidP="00D05E32">
      <w:pPr>
        <w:tabs>
          <w:tab w:val="center" w:pos="2472"/>
        </w:tabs>
        <w:spacing w:line="259" w:lineRule="auto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3C440307" w14:textId="77777777" w:rsidR="00D05E32" w:rsidRDefault="00D05E32" w:rsidP="00D05E32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Déplacement du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</w:t>
      </w:r>
    </w:p>
    <w:p w14:paraId="1834EC14" w14:textId="77777777" w:rsidR="00D05E32" w:rsidRDefault="00D05E32" w:rsidP="00D05E32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41516826" w14:textId="77777777" w:rsidR="00D05E32" w:rsidRPr="00AE7D04" w:rsidRDefault="00D05E32" w:rsidP="00D05E32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6B154C13" w14:textId="77777777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47A7438B" w14:textId="6978CAB8" w:rsidR="00D05E32" w:rsidRPr="00AE7D04" w:rsidRDefault="00D05E32" w:rsidP="00D05E32">
      <w:pPr>
        <w:spacing w:after="132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déplacer mon vaisseau à droite et à gauche avec les flèches DROITE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et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GAUCHE.    </w:t>
      </w:r>
    </w:p>
    <w:p w14:paraId="76D70136" w14:textId="77777777" w:rsidR="00D05E32" w:rsidRPr="00AE7D04" w:rsidRDefault="00D05E32" w:rsidP="00D05E32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31566D07" w14:textId="77777777" w:rsidR="00D05E32" w:rsidRDefault="00D05E32" w:rsidP="00D05E32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la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flèche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directionnelle 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de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DROITE déplace le vaisseau à droit</w:t>
      </w: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.</w:t>
      </w:r>
    </w:p>
    <w:p w14:paraId="5BA17B7C" w14:textId="77777777" w:rsidR="00D05E32" w:rsidRPr="00AE7D04" w:rsidRDefault="00D05E32" w:rsidP="00D05E32">
      <w:pPr>
        <w:numPr>
          <w:ilvl w:val="0"/>
          <w:numId w:val="32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la flèche directionnelle de GAUCHE déplace le vaisseau à gauche.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403D6F5E" w14:textId="77777777" w:rsidR="00D05E32" w:rsidRDefault="00D05E32" w:rsidP="00D05E32">
      <w:pPr>
        <w:numPr>
          <w:ilvl w:val="0"/>
          <w:numId w:val="32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le vaisseau arrive au bout de l’écran de la console il s’arrête.</w:t>
      </w:r>
    </w:p>
    <w:p w14:paraId="0FE63AD3" w14:textId="77777777" w:rsidR="00D05E32" w:rsidRPr="00D05E32" w:rsidRDefault="00D05E32" w:rsidP="00D05E32">
      <w:pPr>
        <w:pStyle w:val="Paragraphedeliste"/>
        <w:tabs>
          <w:tab w:val="left" w:pos="2985"/>
        </w:tabs>
        <w:ind w:left="485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D05E32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>Croquis</w:t>
      </w:r>
    </w:p>
    <w:p w14:paraId="5D0B2AFF" w14:textId="393BA533" w:rsidR="00D05E32" w:rsidRPr="00AE7D04" w:rsidRDefault="00D05E32" w:rsidP="00D05E32">
      <w:pPr>
        <w:spacing w:after="157" w:line="259" w:lineRule="auto"/>
        <w:ind w:left="48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AF063D9" w14:textId="77777777" w:rsidR="00D05E32" w:rsidRDefault="00D05E32" w:rsidP="00D05E32">
      <w:pPr>
        <w:tabs>
          <w:tab w:val="left" w:pos="2985"/>
        </w:tabs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lastRenderedPageBreak/>
        <w:drawing>
          <wp:inline distT="0" distB="0" distL="0" distR="0" wp14:anchorId="39D4F0B6" wp14:editId="39234DDC">
            <wp:extent cx="3014218" cy="269430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4218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8433" w14:textId="77777777" w:rsidR="00D05E32" w:rsidRPr="00AE7D04" w:rsidRDefault="00D05E32" w:rsidP="00D05E32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t xml:space="preserve">Story : Tirer avec le vaisseau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1A6388D9" w14:textId="77777777" w:rsidR="00D05E32" w:rsidRPr="00AE7D04" w:rsidRDefault="00D05E32" w:rsidP="00D05E32">
      <w:pPr>
        <w:spacing w:after="316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7785AB18" w14:textId="77777777" w:rsidR="00D05E32" w:rsidRPr="00AE7D04" w:rsidRDefault="00D05E32" w:rsidP="00D05E32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E01B5BF" w14:textId="77777777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</w:t>
      </w:r>
    </w:p>
    <w:p w14:paraId="02A64E50" w14:textId="77777777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jeu, je veux pouvoir tirer.    </w:t>
      </w:r>
    </w:p>
    <w:p w14:paraId="2851F11D" w14:textId="5F07F6F0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me défendre.    </w:t>
      </w:r>
    </w:p>
    <w:p w14:paraId="6A9BBC13" w14:textId="77777777" w:rsidR="00D05E32" w:rsidRPr="00AE7D04" w:rsidRDefault="00D05E32" w:rsidP="00D05E32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738B1D3C" w14:textId="77777777" w:rsidR="00D05E32" w:rsidRDefault="00D05E32" w:rsidP="00D05E32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En jeu, quand le joueur appuie sur la flèche directionnelle du haut, le vaisseau tire.</w:t>
      </w:r>
    </w:p>
    <w:p w14:paraId="3AED7C0F" w14:textId="77777777" w:rsidR="00D05E32" w:rsidRDefault="00D05E32" w:rsidP="00D05E32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Le laser avance en ligne droite vers le haut, pendant que les aliens et le canon peuvent bouger</w:t>
      </w:r>
    </w:p>
    <w:p w14:paraId="43BD2FA1" w14:textId="40774C85" w:rsidR="00D05E32" w:rsidRDefault="00D05E32" w:rsidP="00D05E32">
      <w:pPr>
        <w:numPr>
          <w:ilvl w:val="0"/>
          <w:numId w:val="33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Avec 5 missiles en vol, quand je frappe la flèche du haut, il ne se passe rien</w:t>
      </w:r>
    </w:p>
    <w:p w14:paraId="3BBF4FA0" w14:textId="1884E74C" w:rsidR="00D05E32" w:rsidRPr="00D05E32" w:rsidRDefault="00D05E32" w:rsidP="00D05E32">
      <w:pPr>
        <w:tabs>
          <w:tab w:val="left" w:pos="2985"/>
        </w:tabs>
        <w:ind w:left="475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D05E32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>Croquis</w:t>
      </w:r>
    </w:p>
    <w:p w14:paraId="787AECB3" w14:textId="53A1C8FB" w:rsidR="00D05E32" w:rsidRDefault="00D05E32" w:rsidP="00D05E32">
      <w:pPr>
        <w:spacing w:after="157" w:line="259" w:lineRule="auto"/>
        <w:ind w:left="485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4384" behindDoc="1" locked="0" layoutInCell="1" allowOverlap="1" wp14:anchorId="0C649AE4" wp14:editId="10D8A522">
            <wp:simplePos x="0" y="0"/>
            <wp:positionH relativeFrom="margin">
              <wp:posOffset>371475</wp:posOffset>
            </wp:positionH>
            <wp:positionV relativeFrom="paragraph">
              <wp:posOffset>-128270</wp:posOffset>
            </wp:positionV>
            <wp:extent cx="4352925" cy="2670810"/>
            <wp:effectExtent l="0" t="0" r="9525" b="0"/>
            <wp:wrapTight wrapText="bothSides">
              <wp:wrapPolygon edited="0">
                <wp:start x="0" y="0"/>
                <wp:lineTo x="0" y="21415"/>
                <wp:lineTo x="21553" y="21415"/>
                <wp:lineTo x="21553" y="0"/>
                <wp:lineTo x="0" y="0"/>
              </wp:wrapPolygon>
            </wp:wrapTight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833C8" w14:textId="6F91E205" w:rsidR="00D05E32" w:rsidRPr="00D05E32" w:rsidRDefault="00D05E32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4A98C3EA" w14:textId="61A0C9A3" w:rsidR="00D05E32" w:rsidRPr="00D05E32" w:rsidRDefault="00D05E32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7064660D" w14:textId="56ABF9E1" w:rsidR="00D05E32" w:rsidRPr="00D05E32" w:rsidRDefault="00D05E32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1E9E2201" w14:textId="338B3E1B" w:rsidR="00D05E32" w:rsidRPr="00D05E32" w:rsidRDefault="00D05E32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7FDA5F0E" w14:textId="777DA6B3" w:rsidR="00D05E32" w:rsidRPr="00D05E32" w:rsidRDefault="00D05E32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2A7122BB" w14:textId="514E2398" w:rsidR="00D05E32" w:rsidRPr="00D05E32" w:rsidRDefault="00D05E32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3DB858E2" w14:textId="6436A7B2" w:rsidR="00D05E32" w:rsidRPr="00D05E32" w:rsidRDefault="00D05E32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1FCC5073" w14:textId="7C371E1F" w:rsidR="00D05E32" w:rsidRPr="00D05E32" w:rsidRDefault="00D05E32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698B7D00" w14:textId="27475F04" w:rsidR="00D05E32" w:rsidRPr="00D05E32" w:rsidRDefault="00D05E32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7814D326" w14:textId="51F54992" w:rsidR="00D05E32" w:rsidRPr="00D05E32" w:rsidRDefault="00D05E32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4A144E1D" w14:textId="080593D8" w:rsidR="00D05E32" w:rsidRPr="00D05E32" w:rsidRDefault="00D05E32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590568C2" w14:textId="3F90C985" w:rsidR="00D05E32" w:rsidRDefault="00D05E32" w:rsidP="00D05E32">
      <w:pP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308FD480" w14:textId="0C8F18AE" w:rsidR="00D05E32" w:rsidRDefault="00D05E32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7256BB8F" w14:textId="77777777" w:rsidR="00D05E32" w:rsidRPr="00AE7D04" w:rsidRDefault="00D05E32" w:rsidP="00D05E32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lastRenderedPageBreak/>
        <w:t xml:space="preserve">Story : Changer la difficulté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04666480" w14:textId="77777777" w:rsidR="00D05E32" w:rsidRPr="00AE7D04" w:rsidRDefault="00D05E32" w:rsidP="00D05E32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672A263D" w14:textId="77777777" w:rsidR="00D05E32" w:rsidRPr="00AE7D04" w:rsidRDefault="00D05E32" w:rsidP="00D05E32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5709E4A6" w14:textId="77777777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3195A320" w14:textId="77777777" w:rsidR="00D05E32" w:rsidRPr="00AE7D04" w:rsidRDefault="00D05E32" w:rsidP="00D05E32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changer le paramètre de la difficulté dans le bouton option qui est sur le menu principal.    </w:t>
      </w:r>
    </w:p>
    <w:p w14:paraId="549FCEE7" w14:textId="77777777" w:rsidR="00D05E32" w:rsidRPr="00AE7D04" w:rsidRDefault="00D05E32" w:rsidP="00D05E32">
      <w:pPr>
        <w:spacing w:after="314" w:line="259" w:lineRule="auto"/>
        <w:ind w:left="4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 </w:t>
      </w:r>
    </w:p>
    <w:p w14:paraId="11D14A50" w14:textId="77777777" w:rsidR="00D05E32" w:rsidRPr="00AE7D04" w:rsidRDefault="00D05E32" w:rsidP="00D05E32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Tests d’acceptance    </w:t>
      </w:r>
    </w:p>
    <w:p w14:paraId="251CA319" w14:textId="77777777" w:rsidR="00D05E32" w:rsidRPr="00AE7D04" w:rsidRDefault="00D05E32" w:rsidP="00D05E32">
      <w:pPr>
        <w:numPr>
          <w:ilvl w:val="0"/>
          <w:numId w:val="34"/>
        </w:numPr>
        <w:spacing w:after="118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le bouton de la difficulté est présent.</w:t>
      </w:r>
    </w:p>
    <w:p w14:paraId="56A9CD39" w14:textId="77777777" w:rsidR="00D05E32" w:rsidRPr="00AE7D04" w:rsidRDefault="00D05E32" w:rsidP="00D05E32">
      <w:pPr>
        <w:numPr>
          <w:ilvl w:val="0"/>
          <w:numId w:val="34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 Padawan, quand le joueur sélectionne et appuie sur le bouton difficulté, le texte affiche la Jedi.</w:t>
      </w:r>
    </w:p>
    <w:p w14:paraId="4B32E710" w14:textId="77777777" w:rsidR="00D05E32" w:rsidRDefault="00D05E32" w:rsidP="00D05E32">
      <w:pPr>
        <w:numPr>
          <w:ilvl w:val="0"/>
          <w:numId w:val="34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 en difficulté Jedi, quand le joueur sélectionne et appuie sur le bouton difficulté, le texte affiche la Padawan.</w:t>
      </w:r>
    </w:p>
    <w:p w14:paraId="7AD7251B" w14:textId="77777777" w:rsidR="00D05E32" w:rsidRDefault="00D05E32" w:rsidP="00D05E32">
      <w:pPr>
        <w:numPr>
          <w:ilvl w:val="0"/>
          <w:numId w:val="34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je presse ESC, on retourne au menu principal</w:t>
      </w:r>
    </w:p>
    <w:p w14:paraId="2AB763E9" w14:textId="77777777" w:rsidR="00D05E32" w:rsidRPr="00AE7D04" w:rsidRDefault="00D05E32" w:rsidP="00D05E32">
      <w:pPr>
        <w:numPr>
          <w:ilvl w:val="0"/>
          <w:numId w:val="34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Quand je quitte options et que j’y reviens, la difficulté est la même que quand j’ai quitté</w:t>
      </w:r>
    </w:p>
    <w:p w14:paraId="2A673447" w14:textId="6CF6AC97" w:rsidR="00D05E32" w:rsidRDefault="00D05E32" w:rsidP="00D05E32">
      <w:pPr>
        <w:pStyle w:val="Paragraphedeliste"/>
        <w:tabs>
          <w:tab w:val="left" w:pos="2985"/>
        </w:tabs>
        <w:ind w:left="485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D05E32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>Croquis</w:t>
      </w:r>
    </w:p>
    <w:p w14:paraId="4E4810B2" w14:textId="3DB54F9C" w:rsidR="00D05E32" w:rsidRPr="00D05E32" w:rsidRDefault="00D05E32" w:rsidP="00D05E32">
      <w:pPr>
        <w:pStyle w:val="Paragraphedeliste"/>
        <w:tabs>
          <w:tab w:val="left" w:pos="2985"/>
        </w:tabs>
        <w:ind w:left="485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anchor distT="0" distB="0" distL="114300" distR="114300" simplePos="0" relativeHeight="251666432" behindDoc="1" locked="0" layoutInCell="1" allowOverlap="1" wp14:anchorId="6FBBF06E" wp14:editId="1803A739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4713605" cy="3787775"/>
            <wp:effectExtent l="0" t="0" r="0" b="3175"/>
            <wp:wrapTight wrapText="bothSides">
              <wp:wrapPolygon edited="0">
                <wp:start x="0" y="0"/>
                <wp:lineTo x="0" y="21509"/>
                <wp:lineTo x="21475" y="21509"/>
                <wp:lineTo x="21475" y="0"/>
                <wp:lineTo x="0" y="0"/>
              </wp:wrapPolygon>
            </wp:wrapTight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28CEC" w14:textId="189B6A12" w:rsidR="00D05E32" w:rsidRDefault="00D05E32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1D40F9A0" w14:textId="60B534BB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22B4E053" w14:textId="496D1BB9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79CD54EE" w14:textId="4A859239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01475ED1" w14:textId="23BA0542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3268739E" w14:textId="56D8943A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4DBB5B1F" w14:textId="401DDF34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55089B11" w14:textId="1822A7FD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04934E16" w14:textId="45DBCCF2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1C522C91" w14:textId="028300B0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76BE0B51" w14:textId="3EAFEF04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7E7138A7" w14:textId="68DE2E29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2E9DC1C6" w14:textId="794726A0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39A1C242" w14:textId="397B3899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473722CB" w14:textId="553B51D5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5FBF4579" w14:textId="67E97ACE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03190C54" w14:textId="27279472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34769B5A" w14:textId="47049330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158F6F0F" w14:textId="49F57645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68C6FECB" w14:textId="49D66A89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41C1F1C5" w14:textId="71B3C3F8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1871E5CD" w14:textId="48A7A7AB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62D83152" w14:textId="4037D5DD" w:rsidR="00600D47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6E79E419" w14:textId="77777777" w:rsidR="00600D47" w:rsidRPr="00AE7D04" w:rsidRDefault="00600D47" w:rsidP="00600D47">
      <w:pPr>
        <w:spacing w:line="259" w:lineRule="auto"/>
        <w:ind w:left="-5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32"/>
          <w:szCs w:val="22"/>
          <w:lang w:val="fr-CH" w:eastAsia="fr-CH"/>
        </w:rPr>
        <w:lastRenderedPageBreak/>
        <w:t xml:space="preserve">Story : Enlever le son </w:t>
      </w: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   </w:t>
      </w:r>
    </w:p>
    <w:p w14:paraId="5530874B" w14:textId="77777777" w:rsidR="00600D47" w:rsidRPr="00AE7D04" w:rsidRDefault="00600D47" w:rsidP="00600D47">
      <w:pPr>
        <w:keepNext/>
        <w:keepLines/>
        <w:numPr>
          <w:ilvl w:val="0"/>
          <w:numId w:val="26"/>
        </w:numPr>
        <w:spacing w:after="157" w:line="259" w:lineRule="auto"/>
        <w:ind w:left="9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Description    </w:t>
      </w:r>
    </w:p>
    <w:p w14:paraId="41C33DF5" w14:textId="77777777" w:rsidR="00600D47" w:rsidRPr="00AE7D04" w:rsidRDefault="00600D47" w:rsidP="00600D47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En tant que joueur     </w:t>
      </w:r>
    </w:p>
    <w:p w14:paraId="7A2CC78D" w14:textId="77777777" w:rsidR="00600D47" w:rsidRPr="00AE7D04" w:rsidRDefault="00600D47" w:rsidP="00600D47">
      <w:pPr>
        <w:spacing w:after="157" w:line="259" w:lineRule="auto"/>
        <w:ind w:left="1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Je veux pouvoir enlever le son du jeu avant de jouer.    </w:t>
      </w:r>
    </w:p>
    <w:p w14:paraId="22F06D7A" w14:textId="77777777" w:rsidR="00600D47" w:rsidRPr="00AE7D04" w:rsidRDefault="00600D47" w:rsidP="00600D47">
      <w:pPr>
        <w:spacing w:after="317" w:line="259" w:lineRule="auto"/>
        <w:ind w:left="9"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Pour pouvoir jouer sans que le prof s’en aperçoive.    </w:t>
      </w:r>
    </w:p>
    <w:p w14:paraId="7CA4A188" w14:textId="77777777" w:rsidR="00600D47" w:rsidRPr="00AE7D04" w:rsidRDefault="00600D47" w:rsidP="00600D47">
      <w:pPr>
        <w:keepNext/>
        <w:keepLines/>
        <w:numPr>
          <w:ilvl w:val="0"/>
          <w:numId w:val="26"/>
        </w:numPr>
        <w:spacing w:after="157" w:line="259" w:lineRule="auto"/>
        <w:ind w:left="-5" w:hanging="10"/>
        <w:outlineLvl w:val="0"/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AE7D04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 xml:space="preserve">Test d’acceptance    </w:t>
      </w:r>
    </w:p>
    <w:p w14:paraId="52D5D1CC" w14:textId="77777777" w:rsidR="00600D47" w:rsidRDefault="00600D47" w:rsidP="00600D47">
      <w:pPr>
        <w:numPr>
          <w:ilvl w:val="0"/>
          <w:numId w:val="35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 xml:space="preserve">Dans le menu options, quand le joueur sélectionne et appuie sur le bouton son, le texte affiche OFF </w:t>
      </w:r>
    </w:p>
    <w:p w14:paraId="6FDE4E75" w14:textId="696592A5" w:rsidR="00600D47" w:rsidRDefault="00600D47" w:rsidP="00600D47">
      <w:pPr>
        <w:numPr>
          <w:ilvl w:val="0"/>
          <w:numId w:val="35"/>
        </w:numPr>
        <w:spacing w:after="157" w:line="259" w:lineRule="auto"/>
        <w:ind w:hanging="10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  <w:r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  <w:t>Dans le menu options, quand le joueur sélectionne et appuie sur le bouton son, la musique s’arrête</w:t>
      </w:r>
    </w:p>
    <w:p w14:paraId="52F4E1FF" w14:textId="232286CA" w:rsidR="00600D47" w:rsidRDefault="00600D47" w:rsidP="00600D47">
      <w:pPr>
        <w:tabs>
          <w:tab w:val="left" w:pos="2985"/>
        </w:tabs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 w:rsidRPr="00600D47"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  <w:t>Croquis</w:t>
      </w:r>
    </w:p>
    <w:p w14:paraId="7E99A8E1" w14:textId="4C6102A8" w:rsidR="00600D47" w:rsidRPr="00600D47" w:rsidRDefault="00600D47" w:rsidP="00600D47">
      <w:pPr>
        <w:tabs>
          <w:tab w:val="left" w:pos="2985"/>
        </w:tabs>
        <w:rPr>
          <w:rFonts w:ascii="Calibri" w:eastAsia="Calibri" w:hAnsi="Calibri" w:cs="Calibri"/>
          <w:color w:val="2F5496"/>
          <w:sz w:val="26"/>
          <w:szCs w:val="22"/>
          <w:lang w:val="fr-CH" w:eastAsia="fr-CH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9E541" wp14:editId="40AFB841">
                <wp:simplePos x="0" y="0"/>
                <wp:positionH relativeFrom="margin">
                  <wp:align>left</wp:align>
                </wp:positionH>
                <wp:positionV relativeFrom="paragraph">
                  <wp:posOffset>4082415</wp:posOffset>
                </wp:positionV>
                <wp:extent cx="31718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0825C" id="Rectangle 3" o:spid="_x0000_s1026" style="position:absolute;margin-left:0;margin-top:321.45pt;width:249.75pt;height:22.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Pr="00AE7D04">
        <w:rPr>
          <w:rFonts w:ascii="Calibri" w:eastAsia="Calibri" w:hAnsi="Calibri" w:cs="Calibri"/>
          <w:noProof/>
          <w:color w:val="000000"/>
          <w:sz w:val="22"/>
          <w:szCs w:val="22"/>
          <w:lang w:val="fr-CH" w:eastAsia="fr-CH"/>
        </w:rPr>
        <w:drawing>
          <wp:inline distT="0" distB="0" distL="0" distR="0" wp14:anchorId="284BCE7C" wp14:editId="0FA8EBD2">
            <wp:extent cx="4718304" cy="4285488"/>
            <wp:effectExtent l="0" t="0" r="6350" b="1270"/>
            <wp:docPr id="7283" name="Picture 7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" name="Picture 728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B860" w14:textId="19960C81" w:rsidR="00600D47" w:rsidRPr="00AE7D04" w:rsidRDefault="00600D47" w:rsidP="00600D47">
      <w:pPr>
        <w:spacing w:after="157" w:line="259" w:lineRule="auto"/>
        <w:ind w:left="763"/>
        <w:rPr>
          <w:rFonts w:ascii="Calibri" w:eastAsia="Calibri" w:hAnsi="Calibri" w:cs="Calibri"/>
          <w:color w:val="000000"/>
          <w:sz w:val="22"/>
          <w:szCs w:val="22"/>
          <w:lang w:val="fr-CH" w:eastAsia="fr-CH"/>
        </w:rPr>
      </w:pPr>
    </w:p>
    <w:p w14:paraId="3914457E" w14:textId="77777777" w:rsidR="00600D47" w:rsidRPr="00D05E32" w:rsidRDefault="00600D47" w:rsidP="00D05E32">
      <w:pPr>
        <w:rPr>
          <w:rFonts w:ascii="Calibri" w:eastAsia="Calibri" w:hAnsi="Calibri" w:cs="Calibri"/>
          <w:sz w:val="22"/>
          <w:szCs w:val="22"/>
          <w:lang w:val="fr-CH" w:eastAsia="fr-CH"/>
        </w:rPr>
      </w:pPr>
    </w:p>
    <w:p w14:paraId="63CD259A" w14:textId="2C7CD76C" w:rsidR="00F53ED8" w:rsidRPr="003E60F7" w:rsidRDefault="00F53ED8" w:rsidP="003E60F7">
      <w:pPr>
        <w:pStyle w:val="Titre1"/>
      </w:pPr>
      <w:bookmarkStart w:id="4" w:name="_Toc114999697"/>
      <w:r w:rsidRPr="00791020">
        <w:t>Planification</w:t>
      </w:r>
      <w:r w:rsidR="003A15E6" w:rsidRPr="003E60F7">
        <w:t xml:space="preserve"> initiale</w:t>
      </w:r>
      <w:bookmarkEnd w:id="4"/>
    </w:p>
    <w:p w14:paraId="502861EE" w14:textId="2F34E07B" w:rsidR="00F53ED8" w:rsidRPr="00AA0785" w:rsidRDefault="00F53ED8" w:rsidP="00F53ED8"/>
    <w:p w14:paraId="73B55528" w14:textId="77777777" w:rsidR="00600D47" w:rsidRPr="00EC28AB" w:rsidRDefault="00600D47" w:rsidP="00600D47">
      <w:p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Début du projet (</w:t>
      </w:r>
      <w:r>
        <w:rPr>
          <w:rStyle w:val="lev"/>
          <w:color w:val="4472C4" w:themeColor="accent1"/>
        </w:rPr>
        <w:t>29.08</w:t>
      </w:r>
      <w:r w:rsidRPr="00EC28AB">
        <w:rPr>
          <w:rStyle w:val="lev"/>
          <w:color w:val="4472C4" w:themeColor="accent1"/>
        </w:rPr>
        <w:t>)</w:t>
      </w:r>
    </w:p>
    <w:p w14:paraId="0E90D087" w14:textId="77777777" w:rsidR="00600D47" w:rsidRPr="00AE7D04" w:rsidRDefault="00600D47" w:rsidP="00600D47"/>
    <w:p w14:paraId="649C7B38" w14:textId="6AD7A23B" w:rsidR="00600D47" w:rsidRPr="007B7736" w:rsidRDefault="00600D47" w:rsidP="00600D47">
      <w:pPr>
        <w:rPr>
          <w:rStyle w:val="lev"/>
        </w:rPr>
      </w:pPr>
      <w:r>
        <w:t xml:space="preserve"> </w:t>
      </w:r>
      <w:r w:rsidRPr="007B7736">
        <w:rPr>
          <w:rStyle w:val="lev"/>
          <w:color w:val="4472C4" w:themeColor="accent1"/>
        </w:rPr>
        <w:t xml:space="preserve">FONCTIONNALITES POUR LA BETA 1 </w:t>
      </w:r>
      <w:r>
        <w:rPr>
          <w:rStyle w:val="lev"/>
          <w:color w:val="4472C4" w:themeColor="accent1"/>
        </w:rPr>
        <w:t>(7.11)</w:t>
      </w:r>
      <w:r w:rsidRPr="007B7736">
        <w:rPr>
          <w:rStyle w:val="lev"/>
          <w:color w:val="4472C4" w:themeColor="accent1"/>
        </w:rPr>
        <w:t>:</w:t>
      </w:r>
    </w:p>
    <w:p w14:paraId="62300BAD" w14:textId="77777777" w:rsidR="00600D47" w:rsidRPr="007B7736" w:rsidRDefault="00600D47" w:rsidP="00600D47">
      <w:pPr>
        <w:rPr>
          <w:rStyle w:val="lev"/>
        </w:rPr>
      </w:pPr>
      <w:r w:rsidRPr="007B7736">
        <w:rPr>
          <w:rStyle w:val="lev"/>
        </w:rPr>
        <w:t xml:space="preserve">Menu principal    </w:t>
      </w:r>
    </w:p>
    <w:p w14:paraId="683CE11C" w14:textId="77777777" w:rsidR="00600D47" w:rsidRDefault="00600D47" w:rsidP="00600D47">
      <w:r>
        <w:t xml:space="preserve">  </w:t>
      </w:r>
    </w:p>
    <w:p w14:paraId="0294D348" w14:textId="77777777" w:rsidR="00600D47" w:rsidRPr="007B7736" w:rsidRDefault="00600D47" w:rsidP="00600D47">
      <w:pPr>
        <w:rPr>
          <w:rStyle w:val="lev"/>
        </w:rPr>
      </w:pPr>
      <w:r w:rsidRPr="007B7736">
        <w:rPr>
          <w:rStyle w:val="lev"/>
        </w:rPr>
        <w:t xml:space="preserve">Changer la difficulté    </w:t>
      </w:r>
    </w:p>
    <w:p w14:paraId="40F94241" w14:textId="56A06550" w:rsidR="00600D47" w:rsidRDefault="00600D47" w:rsidP="00600D47"/>
    <w:p w14:paraId="356F8371" w14:textId="77777777" w:rsidR="00600D47" w:rsidRPr="007B7736" w:rsidRDefault="00600D47" w:rsidP="00600D47">
      <w:pPr>
        <w:rPr>
          <w:rStyle w:val="lev"/>
        </w:rPr>
      </w:pPr>
      <w:r w:rsidRPr="007B7736">
        <w:rPr>
          <w:rStyle w:val="lev"/>
        </w:rPr>
        <w:t xml:space="preserve">Enlever le son    </w:t>
      </w:r>
    </w:p>
    <w:p w14:paraId="12125900" w14:textId="77777777" w:rsidR="00600D47" w:rsidRDefault="00600D47" w:rsidP="00600D47">
      <w:r>
        <w:t xml:space="preserve">    </w:t>
      </w:r>
    </w:p>
    <w:p w14:paraId="64ED0B65" w14:textId="77777777" w:rsidR="00600D47" w:rsidRDefault="00600D47" w:rsidP="00600D47">
      <w:r>
        <w:t xml:space="preserve">    </w:t>
      </w:r>
    </w:p>
    <w:p w14:paraId="74DB1CF2" w14:textId="77777777" w:rsidR="00600D47" w:rsidRPr="007B7736" w:rsidRDefault="00600D47" w:rsidP="00600D47">
      <w:pPr>
        <w:rPr>
          <w:rStyle w:val="lev"/>
          <w:color w:val="4472C4" w:themeColor="accent1"/>
        </w:rPr>
      </w:pPr>
      <w:r w:rsidRPr="007B7736">
        <w:rPr>
          <w:rStyle w:val="lev"/>
          <w:color w:val="4472C4" w:themeColor="accent1"/>
        </w:rPr>
        <w:t xml:space="preserve">FONCTIONNALITES POUR LA BETA 2 </w:t>
      </w:r>
      <w:r>
        <w:rPr>
          <w:rStyle w:val="lev"/>
          <w:color w:val="4472C4" w:themeColor="accent1"/>
        </w:rPr>
        <w:t>(28.11)</w:t>
      </w:r>
      <w:r w:rsidRPr="007B7736">
        <w:rPr>
          <w:rStyle w:val="lev"/>
          <w:color w:val="4472C4" w:themeColor="accent1"/>
        </w:rPr>
        <w:t xml:space="preserve">:    </w:t>
      </w:r>
    </w:p>
    <w:p w14:paraId="14F26867" w14:textId="625BA2A6" w:rsidR="00600D47" w:rsidRDefault="00600D47" w:rsidP="00600D47">
      <w:pPr>
        <w:rPr>
          <w:rStyle w:val="lev"/>
        </w:rPr>
      </w:pPr>
      <w:r w:rsidRPr="007B7736">
        <w:rPr>
          <w:rStyle w:val="lev"/>
        </w:rPr>
        <w:t xml:space="preserve">Tirer avec le vaisseau    </w:t>
      </w:r>
    </w:p>
    <w:p w14:paraId="707BAC6B" w14:textId="77777777" w:rsidR="00600D47" w:rsidRPr="007B7736" w:rsidRDefault="00600D47" w:rsidP="00600D47">
      <w:pPr>
        <w:rPr>
          <w:rStyle w:val="lev"/>
        </w:rPr>
      </w:pPr>
    </w:p>
    <w:p w14:paraId="329BEDE4" w14:textId="77777777" w:rsidR="00600D47" w:rsidRPr="007B7736" w:rsidRDefault="00600D47" w:rsidP="00600D47">
      <w:pPr>
        <w:rPr>
          <w:rStyle w:val="lev"/>
        </w:rPr>
      </w:pPr>
      <w:r w:rsidRPr="007B7736">
        <w:rPr>
          <w:rStyle w:val="lev"/>
        </w:rPr>
        <w:t xml:space="preserve">Menu pause    </w:t>
      </w:r>
    </w:p>
    <w:p w14:paraId="23021FB1" w14:textId="77777777" w:rsidR="00600D47" w:rsidRDefault="00600D47" w:rsidP="00600D47">
      <w:r>
        <w:t xml:space="preserve">    </w:t>
      </w:r>
    </w:p>
    <w:p w14:paraId="2386974E" w14:textId="53927736" w:rsidR="00600D47" w:rsidRDefault="00600D47" w:rsidP="00600D47">
      <w:pPr>
        <w:rPr>
          <w:rStyle w:val="lev"/>
        </w:rPr>
      </w:pPr>
      <w:r w:rsidRPr="007B7736">
        <w:rPr>
          <w:rStyle w:val="lev"/>
        </w:rPr>
        <w:t xml:space="preserve">Tirer sur les ennemis    </w:t>
      </w:r>
    </w:p>
    <w:p w14:paraId="34F433A6" w14:textId="77777777" w:rsidR="00600D47" w:rsidRPr="007B7736" w:rsidRDefault="00600D47" w:rsidP="00600D47">
      <w:pPr>
        <w:rPr>
          <w:rStyle w:val="lev"/>
        </w:rPr>
      </w:pPr>
    </w:p>
    <w:p w14:paraId="7D67422E" w14:textId="176E49C3" w:rsidR="00600D47" w:rsidRDefault="00600D47" w:rsidP="00600D47">
      <w:pPr>
        <w:rPr>
          <w:rStyle w:val="lev"/>
        </w:rPr>
      </w:pPr>
      <w:r w:rsidRPr="007B7736">
        <w:rPr>
          <w:rStyle w:val="lev"/>
        </w:rPr>
        <w:t xml:space="preserve">Ennemis qui tirent    </w:t>
      </w:r>
    </w:p>
    <w:p w14:paraId="7D108B3D" w14:textId="77777777" w:rsidR="00600D47" w:rsidRPr="007B7736" w:rsidRDefault="00600D47" w:rsidP="00600D47">
      <w:pPr>
        <w:rPr>
          <w:rStyle w:val="lev"/>
        </w:rPr>
      </w:pPr>
    </w:p>
    <w:p w14:paraId="7D62DD69" w14:textId="77777777" w:rsidR="00600D47" w:rsidRPr="00A85E47" w:rsidRDefault="00600D47" w:rsidP="00600D47">
      <w:pPr>
        <w:rPr>
          <w:b/>
          <w:bCs/>
        </w:rPr>
      </w:pPr>
      <w:r w:rsidRPr="007B7736">
        <w:rPr>
          <w:rStyle w:val="lev"/>
        </w:rPr>
        <w:t xml:space="preserve">Déplacement du vaisseau    </w:t>
      </w:r>
      <w:r>
        <w:t xml:space="preserve">    </w:t>
      </w:r>
    </w:p>
    <w:p w14:paraId="54D50B57" w14:textId="77777777" w:rsidR="00600D47" w:rsidRDefault="00600D47" w:rsidP="00600D47">
      <w:pPr>
        <w:rPr>
          <w:rStyle w:val="lev"/>
        </w:rPr>
      </w:pPr>
    </w:p>
    <w:p w14:paraId="0C20EEBC" w14:textId="77777777" w:rsidR="00600D47" w:rsidRPr="007B7736" w:rsidRDefault="00600D47" w:rsidP="00600D47">
      <w:pPr>
        <w:rPr>
          <w:rStyle w:val="lev"/>
        </w:rPr>
      </w:pPr>
      <w:r w:rsidRPr="007B7736">
        <w:rPr>
          <w:rStyle w:val="lev"/>
        </w:rPr>
        <w:t xml:space="preserve">Game Over    </w:t>
      </w:r>
    </w:p>
    <w:p w14:paraId="66736BE0" w14:textId="77777777" w:rsidR="00600D47" w:rsidRDefault="00600D47" w:rsidP="00600D47"/>
    <w:p w14:paraId="0EBC4B29" w14:textId="65C66976" w:rsidR="00E12330" w:rsidRDefault="00600D47" w:rsidP="00600D47">
      <w:pPr>
        <w:pStyle w:val="Retraitnormal1"/>
        <w:numPr>
          <w:ilvl w:val="0"/>
          <w:numId w:val="0"/>
        </w:numPr>
        <w:rPr>
          <w:rStyle w:val="lev"/>
          <w:color w:val="4472C4" w:themeColor="accent1"/>
        </w:rPr>
      </w:pPr>
      <w:r w:rsidRPr="00EC28AB">
        <w:rPr>
          <w:rStyle w:val="lev"/>
          <w:color w:val="4472C4" w:themeColor="accent1"/>
        </w:rPr>
        <w:t>Date de fin de projet (</w:t>
      </w:r>
      <w:r>
        <w:rPr>
          <w:rStyle w:val="lev"/>
          <w:color w:val="4472C4" w:themeColor="accent1"/>
        </w:rPr>
        <w:t>19.12</w:t>
      </w:r>
      <w:r>
        <w:rPr>
          <w:rStyle w:val="lev"/>
          <w:color w:val="4472C4" w:themeColor="accent1"/>
        </w:rPr>
        <w:t>)</w:t>
      </w:r>
    </w:p>
    <w:p w14:paraId="675834F3" w14:textId="77777777" w:rsidR="0019405F" w:rsidRPr="00791020" w:rsidRDefault="0019405F" w:rsidP="00600D47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689C205C" w14:textId="3F7ADC41" w:rsidR="0011188A" w:rsidRDefault="0011188A" w:rsidP="003E60F7">
      <w:pPr>
        <w:pStyle w:val="Titre1"/>
      </w:pPr>
      <w:bookmarkStart w:id="5" w:name="_Toc114999698"/>
      <w:r>
        <w:t>Analyse Technique</w:t>
      </w:r>
      <w:bookmarkEnd w:id="5"/>
    </w:p>
    <w:p w14:paraId="489259AA" w14:textId="5FB69F47" w:rsidR="0011188A" w:rsidRDefault="00D66295" w:rsidP="0011188A">
      <w:r>
        <w:t>Fonctionnement d’une partie :</w:t>
      </w:r>
    </w:p>
    <w:p w14:paraId="7C0940B4" w14:textId="0A043866" w:rsidR="00D66295" w:rsidRDefault="00D66295" w:rsidP="0011188A"/>
    <w:p w14:paraId="5EF45008" w14:textId="6A5E1D14" w:rsidR="00D66295" w:rsidRDefault="00D66295" w:rsidP="0011188A">
      <w:r>
        <w:t>Une boucle while(true) dans Game gère le déroulement d’une partie.</w:t>
      </w:r>
    </w:p>
    <w:p w14:paraId="5141469B" w14:textId="18644EAB" w:rsidR="00794DC4" w:rsidRDefault="00AA52DC" w:rsidP="0011188A">
      <w:r>
        <w:t>Dans celle-ci</w:t>
      </w:r>
      <w:r w:rsidR="00D66295">
        <w:t xml:space="preserve"> </w:t>
      </w:r>
      <w:r w:rsidR="00794DC4">
        <w:t xml:space="preserve">un </w:t>
      </w:r>
      <w:r w:rsidR="00D66295">
        <w:t xml:space="preserve">compteur </w:t>
      </w:r>
      <w:r>
        <w:t>est utilisé pour la vitesse</w:t>
      </w:r>
      <w:r w:rsidR="00794DC4">
        <w:t xml:space="preserve"> des aliens et des lasers.</w:t>
      </w:r>
    </w:p>
    <w:p w14:paraId="5B2AB522" w14:textId="1073D057" w:rsidR="00794DC4" w:rsidRDefault="00794DC4" w:rsidP="0011188A"/>
    <w:p w14:paraId="5142BA52" w14:textId="1BB51C16" w:rsidR="009F1CC9" w:rsidRDefault="00794DC4" w:rsidP="0011188A">
      <w:r>
        <w:t>Dans la boucle</w:t>
      </w:r>
      <w:r w:rsidR="009F1CC9">
        <w:t> :</w:t>
      </w:r>
    </w:p>
    <w:p w14:paraId="0E0335F6" w14:textId="1958FB6D" w:rsidR="00F6687F" w:rsidRDefault="00F6687F" w:rsidP="0011188A">
      <w:r>
        <w:t>L’affichage du score et de la vie sont effectués.</w:t>
      </w:r>
    </w:p>
    <w:p w14:paraId="460C5E2A" w14:textId="4E732F72" w:rsidR="00794DC4" w:rsidRDefault="00DC67C5" w:rsidP="0011188A">
      <w:r>
        <w:t>L</w:t>
      </w:r>
      <w:r w:rsidR="007F647E">
        <w:t xml:space="preserve">e </w:t>
      </w:r>
      <w:r w:rsidR="009F1CC9">
        <w:t>statuts,</w:t>
      </w:r>
      <w:r w:rsidR="007F647E">
        <w:t xml:space="preserve"> </w:t>
      </w:r>
      <w:r w:rsidR="007C3639">
        <w:t>l’affichage l’effacement</w:t>
      </w:r>
      <w:r w:rsidR="00A11D28">
        <w:t xml:space="preserve"> et</w:t>
      </w:r>
      <w:r w:rsidR="009F1CC9">
        <w:t xml:space="preserve"> </w:t>
      </w:r>
      <w:r w:rsidR="00A11D28">
        <w:t xml:space="preserve">la vérification du cooldown des canons </w:t>
      </w:r>
      <w:r w:rsidR="001F03F3">
        <w:t xml:space="preserve">des aliens sont </w:t>
      </w:r>
      <w:r w:rsidR="00F6687F">
        <w:t xml:space="preserve">également </w:t>
      </w:r>
      <w:r w:rsidR="001F03F3">
        <w:t>effectués</w:t>
      </w:r>
      <w:r>
        <w:t xml:space="preserve">. </w:t>
      </w:r>
    </w:p>
    <w:p w14:paraId="3A3672FA" w14:textId="5DD46717" w:rsidR="00DC67C5" w:rsidRDefault="00DC67C5" w:rsidP="0011188A">
      <w:r>
        <w:t>Ainsi que les mouvements du vaisseau, son tir</w:t>
      </w:r>
      <w:r w:rsidR="00F76DE5">
        <w:t xml:space="preserve"> et les conditions de la fin d’une partie.</w:t>
      </w:r>
    </w:p>
    <w:p w14:paraId="735DF40A" w14:textId="6F8374E5" w:rsidR="00DC67C5" w:rsidRDefault="00DC67C5" w:rsidP="0011188A"/>
    <w:p w14:paraId="21285DF2" w14:textId="600889D0" w:rsidR="00A154C3" w:rsidRDefault="00CA39EB" w:rsidP="0011188A">
      <w:r>
        <w:t>La classe Menu</w:t>
      </w:r>
      <w:r w:rsidR="00A154C3">
        <w:t xml:space="preserve"> gère toutes les navigations dans les menus.</w:t>
      </w:r>
    </w:p>
    <w:p w14:paraId="4839A8B3" w14:textId="6709B90F" w:rsidR="00CA39EB" w:rsidRDefault="00CA39EB" w:rsidP="0011188A"/>
    <w:p w14:paraId="7B0D7313" w14:textId="77777777" w:rsidR="00CA39EB" w:rsidRDefault="00CA39EB" w:rsidP="0011188A"/>
    <w:p w14:paraId="2A31CA1E" w14:textId="24FF0097" w:rsidR="00600D47" w:rsidRDefault="00600D47" w:rsidP="00600D47">
      <w:pPr>
        <w:rPr>
          <w:rStyle w:val="lev"/>
          <w:color w:val="4472C4" w:themeColor="accent1"/>
        </w:rPr>
      </w:pPr>
      <w:bookmarkStart w:id="6" w:name="_Toc114999699"/>
      <w:r w:rsidRPr="001B26C6">
        <w:rPr>
          <w:rStyle w:val="lev"/>
          <w:color w:val="4472C4" w:themeColor="accent1"/>
        </w:rPr>
        <w:lastRenderedPageBreak/>
        <w:t>Diagramme de Classe</w:t>
      </w:r>
      <w:r w:rsidR="0019405F">
        <w:rPr>
          <w:rStyle w:val="lev"/>
          <w:noProof/>
          <w:color w:val="4472C4" w:themeColor="accent1"/>
        </w:rPr>
        <w:drawing>
          <wp:inline distT="0" distB="0" distL="0" distR="0" wp14:anchorId="2A5D8D04" wp14:editId="401FF4CC">
            <wp:extent cx="5753100" cy="51339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9AFB" w14:textId="7D418665" w:rsidR="00600D47" w:rsidRPr="00600D47" w:rsidRDefault="00600D47" w:rsidP="00600D47">
      <w:pPr>
        <w:rPr>
          <w:rStyle w:val="lev"/>
          <w:color w:val="4472C4" w:themeColor="accent1"/>
        </w:rPr>
      </w:pPr>
      <w:r w:rsidRPr="001B26C6">
        <w:rPr>
          <w:rStyle w:val="lev"/>
          <w:color w:val="4472C4" w:themeColor="accent1"/>
        </w:rPr>
        <w:lastRenderedPageBreak/>
        <w:t xml:space="preserve">Diagramme de </w:t>
      </w:r>
      <w:r>
        <w:rPr>
          <w:rStyle w:val="lev"/>
          <w:color w:val="4472C4" w:themeColor="accent1"/>
        </w:rPr>
        <w:t>UML 1</w:t>
      </w:r>
      <w:r>
        <w:rPr>
          <w:i/>
          <w:iCs/>
          <w:noProof/>
          <w:szCs w:val="14"/>
          <w:lang w:val="fr-CH"/>
        </w:rPr>
        <w:drawing>
          <wp:inline distT="0" distB="0" distL="0" distR="0" wp14:anchorId="46373879" wp14:editId="4F7E6015">
            <wp:extent cx="5381625" cy="51856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673" cy="522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D47">
        <w:rPr>
          <w:rStyle w:val="Titre"/>
          <w:color w:val="4472C4" w:themeColor="accent1"/>
        </w:rPr>
        <w:t xml:space="preserve"> </w:t>
      </w:r>
      <w:r w:rsidRPr="001B26C6">
        <w:rPr>
          <w:rStyle w:val="lev"/>
          <w:color w:val="4472C4" w:themeColor="accent1"/>
        </w:rPr>
        <w:lastRenderedPageBreak/>
        <w:t xml:space="preserve">Diagramme </w:t>
      </w:r>
      <w:r>
        <w:rPr>
          <w:rStyle w:val="lev"/>
          <w:color w:val="4472C4" w:themeColor="accent1"/>
        </w:rPr>
        <w:t xml:space="preserve">UML </w:t>
      </w:r>
      <w:r>
        <w:rPr>
          <w:rStyle w:val="lev"/>
          <w:color w:val="4472C4" w:themeColor="accent1"/>
        </w:rPr>
        <w:t>2</w:t>
      </w:r>
      <w:r>
        <w:rPr>
          <w:rStyle w:val="Corpsdetexte2Car"/>
          <w:noProof/>
          <w:color w:val="4472C4" w:themeColor="accent1"/>
          <w:lang w:val="fr-CH" w:eastAsia="fr-CH"/>
        </w:rPr>
        <w:drawing>
          <wp:inline distT="0" distB="0" distL="0" distR="0" wp14:anchorId="16F47FA0" wp14:editId="3CD0EBE0">
            <wp:extent cx="5753100" cy="487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3DD35" w14:textId="3038CEF7" w:rsidR="00600D47" w:rsidRPr="001B26C6" w:rsidRDefault="00600D47" w:rsidP="00600D47">
      <w:pPr>
        <w:rPr>
          <w:rStyle w:val="lev"/>
        </w:rPr>
      </w:pPr>
    </w:p>
    <w:p w14:paraId="168E80CA" w14:textId="77777777" w:rsidR="00AA0785" w:rsidRPr="00791020" w:rsidRDefault="003E60F7" w:rsidP="003E60F7">
      <w:pPr>
        <w:pStyle w:val="Titre1"/>
      </w:pPr>
      <w:r>
        <w:t>Environnement de travail</w:t>
      </w:r>
      <w:bookmarkEnd w:id="6"/>
    </w:p>
    <w:p w14:paraId="798C50B7" w14:textId="77777777" w:rsidR="00600D47" w:rsidRDefault="00600D47" w:rsidP="00600D4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L’ordinateur utilisé est fourni à l’ETML sous le système d’exploitation Windows 10. Avec deux écran DELL. (INF-A11-M206).  </w:t>
      </w:r>
    </w:p>
    <w:p w14:paraId="170164A2" w14:textId="77777777" w:rsidR="00600D47" w:rsidRDefault="00600D47" w:rsidP="00600D4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Accès à internet (Goggle chrome)</w:t>
      </w:r>
    </w:p>
    <w:p w14:paraId="2B7E60E9" w14:textId="77777777" w:rsidR="00600D47" w:rsidRDefault="00600D47" w:rsidP="00600D4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projet est dans une solution Visual Studio Community actuel (2022) </w:t>
      </w:r>
    </w:p>
    <w:p w14:paraId="2A589E1E" w14:textId="77777777" w:rsidR="00600D47" w:rsidRDefault="00600D47" w:rsidP="00600D4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Les diagrammes sont effectués sur </w:t>
      </w:r>
      <w:hyperlink r:id="rId37" w:history="1">
        <w:r w:rsidRPr="00937F6F">
          <w:rPr>
            <w:rStyle w:val="Lienhypertexte"/>
            <w:rFonts w:ascii="Arial" w:hAnsi="Arial" w:cs="Arial"/>
            <w:iCs/>
            <w:sz w:val="24"/>
          </w:rPr>
          <w:t>Lucid.app</w:t>
        </w:r>
      </w:hyperlink>
      <w:r>
        <w:rPr>
          <w:rFonts w:ascii="Arial" w:hAnsi="Arial" w:cs="Arial"/>
          <w:iCs/>
          <w:sz w:val="24"/>
        </w:rPr>
        <w:t>.</w:t>
      </w:r>
    </w:p>
    <w:p w14:paraId="24B6A5B7" w14:textId="77777777" w:rsidR="00600D47" w:rsidRDefault="00600D47" w:rsidP="00600D4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de-CH"/>
        </w:rPr>
      </w:pPr>
      <w:r w:rsidRPr="008E52F9">
        <w:rPr>
          <w:rFonts w:ascii="Arial" w:hAnsi="Arial" w:cs="Arial"/>
          <w:iCs/>
          <w:sz w:val="24"/>
          <w:lang w:val="de-CH"/>
        </w:rPr>
        <w:t xml:space="preserve">Github Desktop repo : </w:t>
      </w:r>
      <w:hyperlink r:id="rId38" w:history="1">
        <w:r w:rsidRPr="00D076C3">
          <w:rPr>
            <w:rStyle w:val="Lienhypertexte"/>
            <w:rFonts w:ascii="Arial" w:hAnsi="Arial" w:cs="Arial"/>
            <w:iCs/>
            <w:sz w:val="24"/>
            <w:lang w:val="de-CH"/>
          </w:rPr>
          <w:t>https://github.com/EkluSam/Projet-P_dev</w:t>
        </w:r>
      </w:hyperlink>
    </w:p>
    <w:p w14:paraId="0E001588" w14:textId="77777777" w:rsidR="00600D47" w:rsidRPr="00243AAE" w:rsidRDefault="00600D47" w:rsidP="00600D4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  <w:r w:rsidRPr="00243AAE">
        <w:rPr>
          <w:rFonts w:ascii="Arial" w:hAnsi="Arial" w:cs="Arial"/>
          <w:iCs/>
          <w:sz w:val="24"/>
          <w:lang w:val="fr-CH"/>
        </w:rPr>
        <w:t>Framework .NET 6.0</w:t>
      </w:r>
    </w:p>
    <w:p w14:paraId="3446B0CA" w14:textId="77777777" w:rsidR="00600D47" w:rsidRPr="00243AAE" w:rsidRDefault="00600D47" w:rsidP="00600D4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  <w:lang w:val="fr-CH"/>
        </w:rPr>
      </w:pPr>
    </w:p>
    <w:p w14:paraId="16F8F992" w14:textId="77777777" w:rsidR="00600D47" w:rsidRDefault="00600D47" w:rsidP="00600D47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Le rapport de projet est effectué avec Word dans un canevas mis à disposition par le chef de projet.</w:t>
      </w:r>
    </w:p>
    <w:p w14:paraId="25937547" w14:textId="708858AC" w:rsidR="00AA0785" w:rsidRDefault="00AA0785" w:rsidP="00AA0785"/>
    <w:p w14:paraId="39BEA031" w14:textId="61144C3E" w:rsidR="00600D47" w:rsidRDefault="00600D47" w:rsidP="00AA0785"/>
    <w:p w14:paraId="62BDDB8F" w14:textId="18075F06" w:rsidR="00600D47" w:rsidRDefault="00600D47" w:rsidP="00AA0785"/>
    <w:p w14:paraId="6DD52891" w14:textId="77777777" w:rsidR="00600D47" w:rsidRDefault="00600D47" w:rsidP="00AA0785"/>
    <w:p w14:paraId="2506F50B" w14:textId="77777777" w:rsidR="0049659A" w:rsidRPr="003E60F7" w:rsidRDefault="003E60F7" w:rsidP="003E60F7">
      <w:pPr>
        <w:pStyle w:val="Titre1"/>
      </w:pPr>
      <w:bookmarkStart w:id="7" w:name="_Toc114999700"/>
      <w:r>
        <w:lastRenderedPageBreak/>
        <w:t>Suivi du développement</w:t>
      </w:r>
      <w:bookmarkEnd w:id="7"/>
    </w:p>
    <w:p w14:paraId="16F36F14" w14:textId="77777777" w:rsidR="0049659A" w:rsidRDefault="0049659A" w:rsidP="0049659A">
      <w:pPr>
        <w:pStyle w:val="En-tte"/>
        <w:ind w:left="357"/>
        <w:rPr>
          <w:i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00D47" w14:paraId="21444CD8" w14:textId="77777777" w:rsidTr="00600D47">
        <w:tc>
          <w:tcPr>
            <w:tcW w:w="3020" w:type="dxa"/>
          </w:tcPr>
          <w:p w14:paraId="70B63539" w14:textId="77777777" w:rsidR="00600D47" w:rsidRDefault="00600D47" w:rsidP="007369D4">
            <w:bookmarkStart w:id="8" w:name="_Toc25553322"/>
            <w:bookmarkStart w:id="9" w:name="_Toc71691026"/>
            <w:bookmarkStart w:id="10" w:name="_Toc114999701"/>
            <w:r>
              <w:t>STORY</w:t>
            </w:r>
          </w:p>
        </w:tc>
        <w:tc>
          <w:tcPr>
            <w:tcW w:w="3020" w:type="dxa"/>
          </w:tcPr>
          <w:p w14:paraId="1924CDDC" w14:textId="77777777" w:rsidR="00600D47" w:rsidRDefault="00600D47" w:rsidP="007369D4">
            <w:r>
              <w:t xml:space="preserve">ACCEPTE LE </w:t>
            </w:r>
          </w:p>
        </w:tc>
        <w:tc>
          <w:tcPr>
            <w:tcW w:w="3020" w:type="dxa"/>
          </w:tcPr>
          <w:p w14:paraId="33FA3808" w14:textId="77777777" w:rsidR="00600D47" w:rsidRDefault="00600D47" w:rsidP="007369D4">
            <w:r>
              <w:t xml:space="preserve">TERMINE LE </w:t>
            </w:r>
          </w:p>
        </w:tc>
      </w:tr>
      <w:tr w:rsidR="00600D47" w14:paraId="6AA708FF" w14:textId="77777777" w:rsidTr="00600D47">
        <w:tc>
          <w:tcPr>
            <w:tcW w:w="3020" w:type="dxa"/>
          </w:tcPr>
          <w:p w14:paraId="5444CE50" w14:textId="77777777" w:rsidR="00600D47" w:rsidRDefault="00600D47" w:rsidP="007369D4">
            <w:r>
              <w:t>Menu Principal</w:t>
            </w:r>
          </w:p>
        </w:tc>
        <w:tc>
          <w:tcPr>
            <w:tcW w:w="3020" w:type="dxa"/>
          </w:tcPr>
          <w:p w14:paraId="6EABB6B7" w14:textId="77777777" w:rsidR="00600D47" w:rsidRDefault="00600D47" w:rsidP="007369D4">
            <w:r>
              <w:t>21.12.2022</w:t>
            </w:r>
          </w:p>
        </w:tc>
        <w:tc>
          <w:tcPr>
            <w:tcW w:w="3020" w:type="dxa"/>
          </w:tcPr>
          <w:p w14:paraId="4C8D7AA6" w14:textId="77777777" w:rsidR="00600D47" w:rsidRDefault="00600D47" w:rsidP="007369D4">
            <w:r>
              <w:t>(Prêt)</w:t>
            </w:r>
          </w:p>
        </w:tc>
      </w:tr>
      <w:tr w:rsidR="00600D47" w14:paraId="6154C668" w14:textId="77777777" w:rsidTr="00600D47">
        <w:tc>
          <w:tcPr>
            <w:tcW w:w="3020" w:type="dxa"/>
          </w:tcPr>
          <w:p w14:paraId="2510FE8C" w14:textId="77777777" w:rsidR="00600D47" w:rsidRDefault="00600D47" w:rsidP="007369D4">
            <w:r>
              <w:t>Changer la difficulté</w:t>
            </w:r>
          </w:p>
        </w:tc>
        <w:tc>
          <w:tcPr>
            <w:tcW w:w="3020" w:type="dxa"/>
          </w:tcPr>
          <w:p w14:paraId="18020785" w14:textId="77777777" w:rsidR="00600D47" w:rsidRDefault="00600D47" w:rsidP="007369D4">
            <w:r>
              <w:t>21.12.2022</w:t>
            </w:r>
          </w:p>
        </w:tc>
        <w:tc>
          <w:tcPr>
            <w:tcW w:w="3020" w:type="dxa"/>
          </w:tcPr>
          <w:p w14:paraId="20E737CF" w14:textId="77777777" w:rsidR="00600D47" w:rsidRDefault="00600D47" w:rsidP="007369D4">
            <w:r>
              <w:t>(Prêt)</w:t>
            </w:r>
          </w:p>
        </w:tc>
      </w:tr>
      <w:tr w:rsidR="00600D47" w14:paraId="27F7EC30" w14:textId="77777777" w:rsidTr="00600D47">
        <w:tc>
          <w:tcPr>
            <w:tcW w:w="3020" w:type="dxa"/>
          </w:tcPr>
          <w:p w14:paraId="0C4C6531" w14:textId="77777777" w:rsidR="00600D47" w:rsidRDefault="00600D47" w:rsidP="007369D4">
            <w:r>
              <w:t>Enlever le son</w:t>
            </w:r>
          </w:p>
        </w:tc>
        <w:tc>
          <w:tcPr>
            <w:tcW w:w="3020" w:type="dxa"/>
          </w:tcPr>
          <w:p w14:paraId="69D2C15F" w14:textId="77777777" w:rsidR="00600D47" w:rsidRDefault="00600D47" w:rsidP="007369D4">
            <w:r>
              <w:t>21.12.2022</w:t>
            </w:r>
          </w:p>
        </w:tc>
        <w:tc>
          <w:tcPr>
            <w:tcW w:w="3020" w:type="dxa"/>
          </w:tcPr>
          <w:p w14:paraId="555138AB" w14:textId="77777777" w:rsidR="00600D47" w:rsidRDefault="00600D47" w:rsidP="007369D4">
            <w:r>
              <w:t>(Prêt)</w:t>
            </w:r>
          </w:p>
        </w:tc>
      </w:tr>
      <w:tr w:rsidR="00600D47" w14:paraId="50CA058D" w14:textId="77777777" w:rsidTr="00600D47">
        <w:tc>
          <w:tcPr>
            <w:tcW w:w="3020" w:type="dxa"/>
          </w:tcPr>
          <w:p w14:paraId="6D2CAEC6" w14:textId="77777777" w:rsidR="00600D47" w:rsidRDefault="00600D47" w:rsidP="007369D4">
            <w:r>
              <w:t>Déplacement du vaisseau</w:t>
            </w:r>
          </w:p>
        </w:tc>
        <w:tc>
          <w:tcPr>
            <w:tcW w:w="3020" w:type="dxa"/>
          </w:tcPr>
          <w:p w14:paraId="6639CAC1" w14:textId="77777777" w:rsidR="00600D47" w:rsidRDefault="00600D47" w:rsidP="007369D4">
            <w:r>
              <w:t>21.12.2022</w:t>
            </w:r>
          </w:p>
        </w:tc>
        <w:tc>
          <w:tcPr>
            <w:tcW w:w="3020" w:type="dxa"/>
          </w:tcPr>
          <w:p w14:paraId="52242C72" w14:textId="77777777" w:rsidR="00600D47" w:rsidRDefault="00600D47" w:rsidP="007369D4">
            <w:r>
              <w:t>(Prêt)</w:t>
            </w:r>
          </w:p>
        </w:tc>
      </w:tr>
      <w:tr w:rsidR="00600D47" w14:paraId="09FBD049" w14:textId="77777777" w:rsidTr="00600D47">
        <w:tc>
          <w:tcPr>
            <w:tcW w:w="3020" w:type="dxa"/>
          </w:tcPr>
          <w:p w14:paraId="7143E0E4" w14:textId="77777777" w:rsidR="00600D47" w:rsidRDefault="00600D47" w:rsidP="007369D4">
            <w:r>
              <w:t>Interface en jeu</w:t>
            </w:r>
          </w:p>
        </w:tc>
        <w:tc>
          <w:tcPr>
            <w:tcW w:w="3020" w:type="dxa"/>
          </w:tcPr>
          <w:p w14:paraId="54176F88" w14:textId="77777777" w:rsidR="00600D47" w:rsidRDefault="00600D47" w:rsidP="007369D4">
            <w:r>
              <w:t>21.12.2022</w:t>
            </w:r>
          </w:p>
        </w:tc>
        <w:tc>
          <w:tcPr>
            <w:tcW w:w="3020" w:type="dxa"/>
          </w:tcPr>
          <w:p w14:paraId="221E930B" w14:textId="77777777" w:rsidR="00600D47" w:rsidRDefault="00600D47" w:rsidP="007369D4">
            <w:r>
              <w:t>(Prêt)</w:t>
            </w:r>
          </w:p>
        </w:tc>
      </w:tr>
      <w:tr w:rsidR="00600D47" w14:paraId="2B7EA358" w14:textId="77777777" w:rsidTr="00600D47">
        <w:tc>
          <w:tcPr>
            <w:tcW w:w="3020" w:type="dxa"/>
          </w:tcPr>
          <w:p w14:paraId="1C723858" w14:textId="77777777" w:rsidR="00600D47" w:rsidRDefault="00600D47" w:rsidP="007369D4">
            <w:r>
              <w:t>Tirer avec le vaisseau</w:t>
            </w:r>
          </w:p>
        </w:tc>
        <w:tc>
          <w:tcPr>
            <w:tcW w:w="3020" w:type="dxa"/>
          </w:tcPr>
          <w:p w14:paraId="64E847CE" w14:textId="77777777" w:rsidR="00600D47" w:rsidRDefault="00600D47" w:rsidP="007369D4">
            <w:r>
              <w:t>21.12.2022</w:t>
            </w:r>
          </w:p>
        </w:tc>
        <w:tc>
          <w:tcPr>
            <w:tcW w:w="3020" w:type="dxa"/>
          </w:tcPr>
          <w:p w14:paraId="3E17A0BF" w14:textId="77777777" w:rsidR="00600D47" w:rsidRDefault="00600D47" w:rsidP="007369D4">
            <w:r>
              <w:t>(Prêt)</w:t>
            </w:r>
          </w:p>
        </w:tc>
      </w:tr>
      <w:tr w:rsidR="00600D47" w14:paraId="45674FDD" w14:textId="77777777" w:rsidTr="00600D47">
        <w:tc>
          <w:tcPr>
            <w:tcW w:w="3020" w:type="dxa"/>
          </w:tcPr>
          <w:p w14:paraId="344D2649" w14:textId="77777777" w:rsidR="00600D47" w:rsidRDefault="00600D47" w:rsidP="007369D4">
            <w:r>
              <w:t>Menu pause</w:t>
            </w:r>
          </w:p>
        </w:tc>
        <w:tc>
          <w:tcPr>
            <w:tcW w:w="3020" w:type="dxa"/>
          </w:tcPr>
          <w:p w14:paraId="0EC284A8" w14:textId="77777777" w:rsidR="00600D47" w:rsidRDefault="00600D47" w:rsidP="007369D4">
            <w:r>
              <w:t>21.12.2022</w:t>
            </w:r>
          </w:p>
        </w:tc>
        <w:tc>
          <w:tcPr>
            <w:tcW w:w="3020" w:type="dxa"/>
          </w:tcPr>
          <w:p w14:paraId="5767D51B" w14:textId="77777777" w:rsidR="00600D47" w:rsidRDefault="00600D47" w:rsidP="007369D4">
            <w:r>
              <w:t>(Prêt)</w:t>
            </w:r>
          </w:p>
        </w:tc>
      </w:tr>
      <w:tr w:rsidR="00600D47" w14:paraId="3E19409C" w14:textId="77777777" w:rsidTr="00600D47">
        <w:tc>
          <w:tcPr>
            <w:tcW w:w="3020" w:type="dxa"/>
          </w:tcPr>
          <w:p w14:paraId="276FB012" w14:textId="77777777" w:rsidR="00600D47" w:rsidRDefault="00600D47" w:rsidP="007369D4">
            <w:r>
              <w:t>Game Over</w:t>
            </w:r>
          </w:p>
        </w:tc>
        <w:tc>
          <w:tcPr>
            <w:tcW w:w="3020" w:type="dxa"/>
          </w:tcPr>
          <w:p w14:paraId="02C273C4" w14:textId="77777777" w:rsidR="00600D47" w:rsidRDefault="00600D47" w:rsidP="007369D4">
            <w:r>
              <w:t>21.12.2022</w:t>
            </w:r>
          </w:p>
        </w:tc>
        <w:tc>
          <w:tcPr>
            <w:tcW w:w="3020" w:type="dxa"/>
          </w:tcPr>
          <w:p w14:paraId="78DFD5C8" w14:textId="77777777" w:rsidR="00600D47" w:rsidRDefault="00600D47" w:rsidP="007369D4">
            <w:r>
              <w:t>(Prêt)</w:t>
            </w:r>
          </w:p>
        </w:tc>
      </w:tr>
      <w:tr w:rsidR="00600D47" w14:paraId="0DC32A7C" w14:textId="77777777" w:rsidTr="00600D47">
        <w:tc>
          <w:tcPr>
            <w:tcW w:w="3020" w:type="dxa"/>
          </w:tcPr>
          <w:p w14:paraId="69D08141" w14:textId="77777777" w:rsidR="00600D47" w:rsidRDefault="00600D47" w:rsidP="007369D4">
            <w:r>
              <w:t>Ennemis qui tirent</w:t>
            </w:r>
          </w:p>
        </w:tc>
        <w:tc>
          <w:tcPr>
            <w:tcW w:w="3020" w:type="dxa"/>
          </w:tcPr>
          <w:p w14:paraId="7EFB799E" w14:textId="77777777" w:rsidR="00600D47" w:rsidRDefault="00600D47" w:rsidP="007369D4">
            <w:r>
              <w:t>21.12.2022</w:t>
            </w:r>
          </w:p>
        </w:tc>
        <w:tc>
          <w:tcPr>
            <w:tcW w:w="3020" w:type="dxa"/>
          </w:tcPr>
          <w:p w14:paraId="1075AEE4" w14:textId="77777777" w:rsidR="00600D47" w:rsidRDefault="00600D47" w:rsidP="007369D4">
            <w:r>
              <w:t>(Prêt)</w:t>
            </w:r>
          </w:p>
        </w:tc>
      </w:tr>
      <w:tr w:rsidR="00600D47" w14:paraId="047C499B" w14:textId="77777777" w:rsidTr="00600D47">
        <w:tc>
          <w:tcPr>
            <w:tcW w:w="3020" w:type="dxa"/>
          </w:tcPr>
          <w:p w14:paraId="13419FBB" w14:textId="77777777" w:rsidR="00600D47" w:rsidRDefault="00600D47" w:rsidP="007369D4">
            <w:r>
              <w:t xml:space="preserve">Tirer sur les ennemis </w:t>
            </w:r>
          </w:p>
        </w:tc>
        <w:tc>
          <w:tcPr>
            <w:tcW w:w="3020" w:type="dxa"/>
          </w:tcPr>
          <w:p w14:paraId="579983C0" w14:textId="77777777" w:rsidR="00600D47" w:rsidRDefault="00600D47" w:rsidP="007369D4">
            <w:r>
              <w:t>21.12.2022</w:t>
            </w:r>
          </w:p>
        </w:tc>
        <w:tc>
          <w:tcPr>
            <w:tcW w:w="3020" w:type="dxa"/>
          </w:tcPr>
          <w:p w14:paraId="37604D25" w14:textId="77777777" w:rsidR="00600D47" w:rsidRDefault="00600D47" w:rsidP="007369D4">
            <w:r>
              <w:t>(Prêt)</w:t>
            </w:r>
          </w:p>
        </w:tc>
      </w:tr>
    </w:tbl>
    <w:p w14:paraId="2ECB2B16" w14:textId="5D9E496A" w:rsidR="00600D47" w:rsidRPr="00600D47" w:rsidRDefault="00600D47" w:rsidP="00600D47">
      <w:pPr>
        <w:pStyle w:val="En-tte"/>
        <w:ind w:left="357"/>
        <w:rPr>
          <w:iCs/>
          <w:noProof/>
        </w:rPr>
      </w:pPr>
      <w:r w:rsidRPr="00600D47">
        <w:rPr>
          <w:iCs/>
          <w:noProof/>
        </w:rPr>
        <w:t>Tests du 27.12</w:t>
      </w:r>
    </w:p>
    <w:p w14:paraId="1C734C24" w14:textId="0E3CB262" w:rsidR="00600D47" w:rsidRDefault="00600D47" w:rsidP="00600D47">
      <w:pPr>
        <w:pStyle w:val="En-tte"/>
        <w:ind w:left="357"/>
        <w:rPr>
          <w:i/>
          <w:noProof/>
        </w:rPr>
      </w:pPr>
      <w:r>
        <w:rPr>
          <w:noProof/>
        </w:rPr>
        <w:drawing>
          <wp:inline distT="0" distB="0" distL="0" distR="0" wp14:anchorId="49942102" wp14:editId="44DC3849">
            <wp:extent cx="5759450" cy="2894330"/>
            <wp:effectExtent l="0" t="0" r="0" b="1270"/>
            <wp:docPr id="1" name="Image 1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écran&#10;&#10;Description générée automatiquement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988A" w14:textId="77777777" w:rsidR="0049659A" w:rsidRPr="0011188A" w:rsidRDefault="0049659A" w:rsidP="0011188A">
      <w:pPr>
        <w:pStyle w:val="Titre1"/>
      </w:pPr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1428B230" w14:textId="77777777" w:rsidR="0049659A" w:rsidRDefault="0049659A" w:rsidP="0049659A">
      <w:pPr>
        <w:ind w:left="426"/>
        <w:rPr>
          <w:i/>
        </w:rPr>
      </w:pPr>
      <w:bookmarkStart w:id="11" w:name="_Toc25553323"/>
    </w:p>
    <w:bookmarkEnd w:id="11"/>
    <w:p w14:paraId="0D14DDA2" w14:textId="70C6AF73" w:rsidR="0049659A" w:rsidRPr="00791020" w:rsidRDefault="003D14EE" w:rsidP="00600D47">
      <w:pPr>
        <w:rPr>
          <w:i/>
        </w:rPr>
      </w:pPr>
      <w:r>
        <w:rPr>
          <w:iCs/>
        </w:rPr>
        <w:t>Problème possible : Le programme peut avoir des difficultés à trouver le fichier son. Mais un pull sur le GitHub devrait régler le problème</w:t>
      </w:r>
    </w:p>
    <w:p w14:paraId="74874B57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562515A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27D7B034" w14:textId="77777777" w:rsidR="0049659A" w:rsidRDefault="0049659A" w:rsidP="00AA0785">
      <w:pPr>
        <w:ind w:left="426"/>
        <w:rPr>
          <w:rFonts w:cs="Arial"/>
          <w:iCs/>
        </w:rPr>
      </w:pPr>
    </w:p>
    <w:p w14:paraId="6F226C60" w14:textId="77777777" w:rsidR="003D14EE" w:rsidRDefault="003D14EE" w:rsidP="003D14EE">
      <w:pPr>
        <w:ind w:left="426"/>
        <w:rPr>
          <w:rFonts w:cs="Arial"/>
          <w:iCs/>
        </w:rPr>
      </w:pPr>
      <w:bookmarkStart w:id="15" w:name="_Toc25553328"/>
      <w:bookmarkStart w:id="16" w:name="_Toc71703263"/>
      <w:bookmarkStart w:id="17" w:name="_Toc114999703"/>
      <w:r w:rsidRPr="0024353D">
        <w:rPr>
          <w:rFonts w:cs="Arial"/>
          <w:iCs/>
        </w:rPr>
        <w:t xml:space="preserve">Livrable 1 (Analyse </w:t>
      </w:r>
      <w:r>
        <w:rPr>
          <w:rFonts w:cs="Arial"/>
          <w:iCs/>
        </w:rPr>
        <w:t>fonctionnel user stories, planning initial</w:t>
      </w:r>
      <w:r w:rsidRPr="0024353D">
        <w:rPr>
          <w:rFonts w:cs="Arial"/>
          <w:iCs/>
        </w:rPr>
        <w:t xml:space="preserve">) </w:t>
      </w:r>
    </w:p>
    <w:p w14:paraId="16A4A407" w14:textId="77777777" w:rsidR="003D14EE" w:rsidRDefault="003D14EE" w:rsidP="003D14EE">
      <w:pPr>
        <w:ind w:left="426"/>
        <w:rPr>
          <w:rFonts w:cs="Arial"/>
          <w:iCs/>
        </w:rPr>
      </w:pPr>
      <w:r>
        <w:rPr>
          <w:rFonts w:cs="Arial"/>
          <w:iCs/>
        </w:rPr>
        <w:t>Livrable 2 (2 diagrammes de séquences, 1 diagramme de classe, 4 test unitaires)</w:t>
      </w:r>
    </w:p>
    <w:p w14:paraId="45354B7A" w14:textId="77777777" w:rsidR="003D14EE" w:rsidRDefault="003D14EE" w:rsidP="003D14EE">
      <w:pPr>
        <w:ind w:left="426"/>
        <w:rPr>
          <w:rFonts w:cs="Arial"/>
          <w:iCs/>
        </w:rPr>
      </w:pPr>
      <w:r>
        <w:rPr>
          <w:rFonts w:cs="Arial"/>
          <w:iCs/>
        </w:rPr>
        <w:t>Livrable 3 (Béta 1 avec les users stories et le caneva)</w:t>
      </w:r>
    </w:p>
    <w:p w14:paraId="289D643C" w14:textId="1D2C01B7" w:rsidR="003D14EE" w:rsidRDefault="003D14EE" w:rsidP="003D14EE">
      <w:pPr>
        <w:ind w:left="426"/>
        <w:rPr>
          <w:rFonts w:cs="Arial"/>
          <w:iCs/>
        </w:rPr>
      </w:pPr>
      <w:r>
        <w:rPr>
          <w:rFonts w:cs="Arial"/>
          <w:iCs/>
        </w:rPr>
        <w:t>Livrable 4 (Beta 2 avec nouveaux tests unitaires)</w:t>
      </w:r>
    </w:p>
    <w:p w14:paraId="3C4A9E4D" w14:textId="15A7BB21" w:rsidR="003D14EE" w:rsidRDefault="003D14EE" w:rsidP="003D14EE">
      <w:pPr>
        <w:ind w:left="426"/>
        <w:rPr>
          <w:rFonts w:cs="Arial"/>
          <w:iCs/>
        </w:rPr>
      </w:pPr>
    </w:p>
    <w:p w14:paraId="5EC29B95" w14:textId="77777777" w:rsidR="003D14EE" w:rsidRPr="0024353D" w:rsidRDefault="003D14EE" w:rsidP="003D14EE">
      <w:pPr>
        <w:ind w:left="426"/>
        <w:rPr>
          <w:rFonts w:cs="Arial"/>
          <w:iCs/>
        </w:rPr>
      </w:pPr>
    </w:p>
    <w:p w14:paraId="56D980A6" w14:textId="77777777" w:rsidR="00AA0785" w:rsidRPr="0049659A" w:rsidRDefault="00AA0785" w:rsidP="00684B3D">
      <w:pPr>
        <w:pStyle w:val="Titre1"/>
        <w:tabs>
          <w:tab w:val="num" w:pos="360"/>
        </w:tabs>
      </w:pPr>
      <w:r w:rsidRPr="0049659A">
        <w:lastRenderedPageBreak/>
        <w:t>C</w:t>
      </w:r>
      <w:bookmarkEnd w:id="15"/>
      <w:bookmarkEnd w:id="16"/>
      <w:r w:rsidR="00684B3D">
        <w:t>onclusions</w:t>
      </w:r>
      <w:bookmarkEnd w:id="17"/>
    </w:p>
    <w:p w14:paraId="712940F6" w14:textId="326FCBF1" w:rsidR="00AA0785" w:rsidRDefault="003D14EE" w:rsidP="00AA0785">
      <w:pPr>
        <w:pStyle w:val="En-tte"/>
        <w:ind w:left="357"/>
      </w:pPr>
      <w:r>
        <w:t>Toutes les users-stories ont été terminée</w:t>
      </w:r>
      <w:r w:rsidR="00B85E23">
        <w:t>s</w:t>
      </w:r>
      <w:r>
        <w:t xml:space="preserve"> </w:t>
      </w:r>
    </w:p>
    <w:p w14:paraId="5ADEDA76" w14:textId="77777777" w:rsidR="00B85E23" w:rsidRDefault="00B85E23" w:rsidP="00AA0785">
      <w:pPr>
        <w:pStyle w:val="En-tte"/>
        <w:ind w:left="357"/>
      </w:pPr>
    </w:p>
    <w:p w14:paraId="009078C8" w14:textId="7E3675F8" w:rsidR="003D14EE" w:rsidRDefault="003D14EE" w:rsidP="00AA0785">
      <w:pPr>
        <w:pStyle w:val="En-tte"/>
        <w:ind w:left="357"/>
      </w:pPr>
      <w:r>
        <w:t>Il manque un easter-egg que j’aurai voulu ajouter, par exemple une fonctionnalité qui change les aliens, le vaisseau, …</w:t>
      </w:r>
    </w:p>
    <w:p w14:paraId="0A58B2B8" w14:textId="77777777" w:rsidR="00B85E23" w:rsidRDefault="00B85E23" w:rsidP="00AA0785">
      <w:pPr>
        <w:pStyle w:val="En-tte"/>
        <w:ind w:left="357"/>
      </w:pPr>
    </w:p>
    <w:p w14:paraId="68663F80" w14:textId="1080325B" w:rsidR="003D14EE" w:rsidRDefault="003D14EE" w:rsidP="00AA0785">
      <w:pPr>
        <w:pStyle w:val="En-tte"/>
        <w:ind w:left="357"/>
      </w:pPr>
      <w:r>
        <w:t>Je n’ai pas vraiment de grande</w:t>
      </w:r>
      <w:r w:rsidR="00B85E23">
        <w:t>s</w:t>
      </w:r>
      <w:r>
        <w:t xml:space="preserve"> difficultés mais le plus long à réaliser était les mouvements des aliens et </w:t>
      </w:r>
      <w:r w:rsidR="00B85E23">
        <w:t>les lasers</w:t>
      </w:r>
      <w:r>
        <w:t>.</w:t>
      </w:r>
    </w:p>
    <w:p w14:paraId="5DC2AD53" w14:textId="05EFA5AF" w:rsidR="00B85E23" w:rsidRDefault="00B85E23" w:rsidP="00AA0785">
      <w:pPr>
        <w:pStyle w:val="En-tte"/>
        <w:ind w:left="357"/>
      </w:pPr>
    </w:p>
    <w:p w14:paraId="55B3E8D7" w14:textId="714DD0CD" w:rsidR="00B85E23" w:rsidRDefault="00B85E23" w:rsidP="00AA0785">
      <w:pPr>
        <w:pStyle w:val="En-tte"/>
        <w:ind w:left="357"/>
      </w:pPr>
      <w:r>
        <w:t>J’aurai pu améliorer le code avec certaines fonctionnalités comme :</w:t>
      </w:r>
    </w:p>
    <w:p w14:paraId="515044EE" w14:textId="554DA091" w:rsidR="00B85E23" w:rsidRDefault="00B85E23" w:rsidP="00AA0785">
      <w:pPr>
        <w:pStyle w:val="En-tte"/>
        <w:ind w:left="357"/>
      </w:pPr>
      <w:r>
        <w:t>La victoire (pouvoir gagner le jeu plutôt que continuer à l’infini)</w:t>
      </w:r>
    </w:p>
    <w:p w14:paraId="1E15BC29" w14:textId="04740C08" w:rsidR="00B85E23" w:rsidRDefault="00B85E23" w:rsidP="00AA0785">
      <w:pPr>
        <w:pStyle w:val="En-tte"/>
        <w:ind w:left="357"/>
      </w:pPr>
      <w:r>
        <w:t>Plusieurs types d’aliens</w:t>
      </w:r>
    </w:p>
    <w:p w14:paraId="72FE308C" w14:textId="238FDDC9" w:rsidR="00B85E23" w:rsidRDefault="00B85E23" w:rsidP="00AA0785">
      <w:pPr>
        <w:pStyle w:val="En-tte"/>
        <w:ind w:left="357"/>
      </w:pPr>
      <w:r>
        <w:t>Plusieurs types de vaisseaux</w:t>
      </w:r>
    </w:p>
    <w:p w14:paraId="613C369E" w14:textId="4CC94773" w:rsidR="00B85E23" w:rsidRDefault="00B85E23" w:rsidP="00B85E23">
      <w:pPr>
        <w:pStyle w:val="En-tte"/>
      </w:pPr>
      <w:r>
        <w:t xml:space="preserve">     Avoir un fichier de scores qui est enregistré sur l’ordinateur.</w:t>
      </w:r>
    </w:p>
    <w:p w14:paraId="3051EB49" w14:textId="60C6E15D" w:rsidR="00591119" w:rsidRPr="00C83E77" w:rsidRDefault="00591119" w:rsidP="00B85E23">
      <w:pPr>
        <w:ind w:left="1146"/>
        <w:rPr>
          <w:rFonts w:cs="Arial"/>
          <w:i/>
        </w:rPr>
      </w:pPr>
    </w:p>
    <w:sectPr w:rsidR="00591119" w:rsidRPr="00C83E77">
      <w:headerReference w:type="default" r:id="rId40"/>
      <w:footerReference w:type="default" r:id="rId4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224A7" w14:textId="77777777" w:rsidR="00E46F79" w:rsidRDefault="00E46F79">
      <w:r>
        <w:separator/>
      </w:r>
    </w:p>
  </w:endnote>
  <w:endnote w:type="continuationSeparator" w:id="0">
    <w:p w14:paraId="0A1F2CE9" w14:textId="77777777" w:rsidR="00E46F79" w:rsidRDefault="00E4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41156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6D8F6" w14:textId="77777777" w:rsidR="00E46F79" w:rsidRDefault="00E46F79">
      <w:r>
        <w:separator/>
      </w:r>
    </w:p>
  </w:footnote>
  <w:footnote w:type="continuationSeparator" w:id="0">
    <w:p w14:paraId="35747158" w14:textId="77777777" w:rsidR="00E46F79" w:rsidRDefault="00E46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86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2827AA9D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4C90954" w14:textId="77777777" w:rsidR="00F53ED8" w:rsidRPr="00B673BB" w:rsidRDefault="00F53ED8">
    <w:pPr>
      <w:pStyle w:val="En-tte"/>
      <w:rPr>
        <w:sz w:val="16"/>
        <w:szCs w:val="16"/>
      </w:rPr>
    </w:pPr>
  </w:p>
  <w:p w14:paraId="7F77A025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B4C"/>
    <w:multiLevelType w:val="hybridMultilevel"/>
    <w:tmpl w:val="9AF2D6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57735"/>
    <w:multiLevelType w:val="hybridMultilevel"/>
    <w:tmpl w:val="F802FD6A"/>
    <w:lvl w:ilvl="0" w:tplc="575E0208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F6D424">
      <w:start w:val="1"/>
      <w:numFmt w:val="bullet"/>
      <w:lvlText w:val="o"/>
      <w:lvlJc w:val="left"/>
      <w:pPr>
        <w:ind w:left="3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A60A0">
      <w:start w:val="1"/>
      <w:numFmt w:val="bullet"/>
      <w:lvlText w:val="▪"/>
      <w:lvlJc w:val="left"/>
      <w:pPr>
        <w:ind w:left="4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BCA284">
      <w:start w:val="1"/>
      <w:numFmt w:val="bullet"/>
      <w:lvlText w:val="•"/>
      <w:lvlJc w:val="left"/>
      <w:pPr>
        <w:ind w:left="5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20B42E">
      <w:start w:val="1"/>
      <w:numFmt w:val="bullet"/>
      <w:lvlText w:val="o"/>
      <w:lvlJc w:val="left"/>
      <w:pPr>
        <w:ind w:left="57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927952">
      <w:start w:val="1"/>
      <w:numFmt w:val="bullet"/>
      <w:lvlText w:val="▪"/>
      <w:lvlJc w:val="left"/>
      <w:pPr>
        <w:ind w:left="6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F88DC0">
      <w:start w:val="1"/>
      <w:numFmt w:val="bullet"/>
      <w:lvlText w:val="•"/>
      <w:lvlJc w:val="left"/>
      <w:pPr>
        <w:ind w:left="7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AA7FC6">
      <w:start w:val="1"/>
      <w:numFmt w:val="bullet"/>
      <w:lvlText w:val="o"/>
      <w:lvlJc w:val="left"/>
      <w:pPr>
        <w:ind w:left="78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28140">
      <w:start w:val="1"/>
      <w:numFmt w:val="bullet"/>
      <w:lvlText w:val="▪"/>
      <w:lvlJc w:val="left"/>
      <w:pPr>
        <w:ind w:left="86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4C6386"/>
    <w:multiLevelType w:val="hybridMultilevel"/>
    <w:tmpl w:val="BCB2A9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1C33A77"/>
    <w:multiLevelType w:val="hybridMultilevel"/>
    <w:tmpl w:val="31365076"/>
    <w:lvl w:ilvl="0" w:tplc="A620ACB6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985E72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DECF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D45C0E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A7156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E0F19A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4C94A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EB190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61B0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8826550"/>
    <w:multiLevelType w:val="hybridMultilevel"/>
    <w:tmpl w:val="1270B762"/>
    <w:lvl w:ilvl="0" w:tplc="DDC8E7F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3C2266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60621E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29D62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9EBD4E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5F0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A9AF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908262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8A5FE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6A603A"/>
    <w:multiLevelType w:val="hybridMultilevel"/>
    <w:tmpl w:val="AEE86DBA"/>
    <w:lvl w:ilvl="0" w:tplc="0644C4EA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E30F0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96B4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AAB9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8762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02301C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46669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A42E4C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84BF4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59478E"/>
    <w:multiLevelType w:val="hybridMultilevel"/>
    <w:tmpl w:val="94421858"/>
    <w:lvl w:ilvl="0" w:tplc="45C05958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F2492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AD5F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B8B1FA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AB9B4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879EE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5EFE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4618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7029A8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B903DB"/>
    <w:multiLevelType w:val="hybridMultilevel"/>
    <w:tmpl w:val="3E8AC64A"/>
    <w:lvl w:ilvl="0" w:tplc="9C5869E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92DA0C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B3C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18DCD4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785162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9CA2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421B12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09D7A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76B59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AC55A9A"/>
    <w:multiLevelType w:val="hybridMultilevel"/>
    <w:tmpl w:val="302694EE"/>
    <w:lvl w:ilvl="0" w:tplc="011624AE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02E1D8">
      <w:start w:val="1"/>
      <w:numFmt w:val="bullet"/>
      <w:lvlText w:val="o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0AD4E4">
      <w:start w:val="1"/>
      <w:numFmt w:val="bullet"/>
      <w:lvlText w:val="▪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D4AEBA">
      <w:start w:val="1"/>
      <w:numFmt w:val="bullet"/>
      <w:lvlText w:val="•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A4FD44">
      <w:start w:val="1"/>
      <w:numFmt w:val="bullet"/>
      <w:lvlText w:val="o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EE817E">
      <w:start w:val="1"/>
      <w:numFmt w:val="bullet"/>
      <w:lvlText w:val="▪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82EB94">
      <w:start w:val="1"/>
      <w:numFmt w:val="bullet"/>
      <w:lvlText w:val="•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AA28E4">
      <w:start w:val="1"/>
      <w:numFmt w:val="bullet"/>
      <w:lvlText w:val="o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435F0">
      <w:start w:val="1"/>
      <w:numFmt w:val="bullet"/>
      <w:lvlText w:val="▪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E87B81"/>
    <w:multiLevelType w:val="hybridMultilevel"/>
    <w:tmpl w:val="BE541AD6"/>
    <w:lvl w:ilvl="0" w:tplc="F88E108A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ACE70E">
      <w:start w:val="1"/>
      <w:numFmt w:val="bullet"/>
      <w:lvlText w:val="o"/>
      <w:lvlJc w:val="left"/>
      <w:pPr>
        <w:ind w:left="1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A65C58">
      <w:start w:val="1"/>
      <w:numFmt w:val="bullet"/>
      <w:lvlText w:val="▪"/>
      <w:lvlJc w:val="left"/>
      <w:pPr>
        <w:ind w:left="2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F8C430">
      <w:start w:val="1"/>
      <w:numFmt w:val="bullet"/>
      <w:lvlText w:val="•"/>
      <w:lvlJc w:val="left"/>
      <w:pPr>
        <w:ind w:left="2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76636A">
      <w:start w:val="1"/>
      <w:numFmt w:val="bullet"/>
      <w:lvlText w:val="o"/>
      <w:lvlJc w:val="left"/>
      <w:pPr>
        <w:ind w:left="3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209D4">
      <w:start w:val="1"/>
      <w:numFmt w:val="bullet"/>
      <w:lvlText w:val="▪"/>
      <w:lvlJc w:val="left"/>
      <w:pPr>
        <w:ind w:left="4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32D60C">
      <w:start w:val="1"/>
      <w:numFmt w:val="bullet"/>
      <w:lvlText w:val="•"/>
      <w:lvlJc w:val="left"/>
      <w:pPr>
        <w:ind w:left="50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1A815A">
      <w:start w:val="1"/>
      <w:numFmt w:val="bullet"/>
      <w:lvlText w:val="o"/>
      <w:lvlJc w:val="left"/>
      <w:pPr>
        <w:ind w:left="5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42522">
      <w:start w:val="1"/>
      <w:numFmt w:val="bullet"/>
      <w:lvlText w:val="▪"/>
      <w:lvlJc w:val="left"/>
      <w:pPr>
        <w:ind w:left="6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5"/>
  </w:num>
  <w:num w:numId="4">
    <w:abstractNumId w:val="21"/>
  </w:num>
  <w:num w:numId="5">
    <w:abstractNumId w:val="13"/>
  </w:num>
  <w:num w:numId="6">
    <w:abstractNumId w:val="7"/>
  </w:num>
  <w:num w:numId="7">
    <w:abstractNumId w:val="15"/>
  </w:num>
  <w:num w:numId="8">
    <w:abstractNumId w:val="24"/>
  </w:num>
  <w:num w:numId="9">
    <w:abstractNumId w:val="3"/>
  </w:num>
  <w:num w:numId="10">
    <w:abstractNumId w:val="9"/>
  </w:num>
  <w:num w:numId="11">
    <w:abstractNumId w:val="12"/>
  </w:num>
  <w:num w:numId="12">
    <w:abstractNumId w:val="10"/>
  </w:num>
  <w:num w:numId="13">
    <w:abstractNumId w:val="20"/>
  </w:num>
  <w:num w:numId="14">
    <w:abstractNumId w:val="17"/>
  </w:num>
  <w:num w:numId="15">
    <w:abstractNumId w:val="2"/>
  </w:num>
  <w:num w:numId="16">
    <w:abstractNumId w:val="23"/>
  </w:num>
  <w:num w:numId="17">
    <w:abstractNumId w:val="23"/>
  </w:num>
  <w:num w:numId="18">
    <w:abstractNumId w:val="23"/>
  </w:num>
  <w:num w:numId="19">
    <w:abstractNumId w:val="23"/>
  </w:num>
  <w:num w:numId="20">
    <w:abstractNumId w:val="6"/>
  </w:num>
  <w:num w:numId="21">
    <w:abstractNumId w:val="23"/>
  </w:num>
  <w:num w:numId="22">
    <w:abstractNumId w:val="23"/>
  </w:num>
  <w:num w:numId="23">
    <w:abstractNumId w:val="2"/>
  </w:num>
  <w:num w:numId="24">
    <w:abstractNumId w:val="2"/>
  </w:num>
  <w:num w:numId="25">
    <w:abstractNumId w:val="2"/>
  </w:num>
  <w:num w:numId="26">
    <w:abstractNumId w:val="14"/>
  </w:num>
  <w:num w:numId="27">
    <w:abstractNumId w:val="8"/>
  </w:num>
  <w:num w:numId="28">
    <w:abstractNumId w:val="0"/>
  </w:num>
  <w:num w:numId="29">
    <w:abstractNumId w:val="4"/>
  </w:num>
  <w:num w:numId="30">
    <w:abstractNumId w:val="22"/>
  </w:num>
  <w:num w:numId="31">
    <w:abstractNumId w:val="1"/>
  </w:num>
  <w:num w:numId="32">
    <w:abstractNumId w:val="18"/>
  </w:num>
  <w:num w:numId="33">
    <w:abstractNumId w:val="19"/>
  </w:num>
  <w:num w:numId="34">
    <w:abstractNumId w:val="16"/>
  </w:num>
  <w:num w:numId="3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32"/>
    <w:rsid w:val="00063EDD"/>
    <w:rsid w:val="0011188A"/>
    <w:rsid w:val="00164517"/>
    <w:rsid w:val="0019405F"/>
    <w:rsid w:val="001F03F3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D14EE"/>
    <w:rsid w:val="003E60F7"/>
    <w:rsid w:val="003F2179"/>
    <w:rsid w:val="00424BDA"/>
    <w:rsid w:val="00424E0B"/>
    <w:rsid w:val="00442BB2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A2EE8"/>
    <w:rsid w:val="005E1E76"/>
    <w:rsid w:val="00600D47"/>
    <w:rsid w:val="00684B3D"/>
    <w:rsid w:val="006E2C58"/>
    <w:rsid w:val="00791020"/>
    <w:rsid w:val="00794DC4"/>
    <w:rsid w:val="007C3639"/>
    <w:rsid w:val="007C53D3"/>
    <w:rsid w:val="007F647E"/>
    <w:rsid w:val="0083170D"/>
    <w:rsid w:val="0083453E"/>
    <w:rsid w:val="008D7200"/>
    <w:rsid w:val="00930260"/>
    <w:rsid w:val="00997992"/>
    <w:rsid w:val="009D368F"/>
    <w:rsid w:val="009F1CC9"/>
    <w:rsid w:val="00A06247"/>
    <w:rsid w:val="00A11D28"/>
    <w:rsid w:val="00A154C3"/>
    <w:rsid w:val="00AA0785"/>
    <w:rsid w:val="00AA3411"/>
    <w:rsid w:val="00AA52DC"/>
    <w:rsid w:val="00AE470C"/>
    <w:rsid w:val="00B263B7"/>
    <w:rsid w:val="00B31079"/>
    <w:rsid w:val="00B673BB"/>
    <w:rsid w:val="00B85E23"/>
    <w:rsid w:val="00BC2905"/>
    <w:rsid w:val="00C315ED"/>
    <w:rsid w:val="00C505B1"/>
    <w:rsid w:val="00C83E77"/>
    <w:rsid w:val="00C930E9"/>
    <w:rsid w:val="00CA39EB"/>
    <w:rsid w:val="00CB3227"/>
    <w:rsid w:val="00CB74C0"/>
    <w:rsid w:val="00D05E32"/>
    <w:rsid w:val="00D14A10"/>
    <w:rsid w:val="00D66295"/>
    <w:rsid w:val="00D97582"/>
    <w:rsid w:val="00DA4CCB"/>
    <w:rsid w:val="00DB4900"/>
    <w:rsid w:val="00DC67C5"/>
    <w:rsid w:val="00E12330"/>
    <w:rsid w:val="00E46F79"/>
    <w:rsid w:val="00E63311"/>
    <w:rsid w:val="00F43758"/>
    <w:rsid w:val="00F4663F"/>
    <w:rsid w:val="00F53ED8"/>
    <w:rsid w:val="00F6687F"/>
    <w:rsid w:val="00F76DE5"/>
    <w:rsid w:val="00FB57D9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64CD70"/>
  <w15:chartTrackingRefBased/>
  <w15:docId w15:val="{F05CF2FB-D67B-4BB9-904C-CC76E07D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link w:val="Corpsdetexte2Car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D05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05E32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styleId="Paragraphedeliste">
    <w:name w:val="List Paragraph"/>
    <w:basedOn w:val="Normal"/>
    <w:uiPriority w:val="34"/>
    <w:qFormat/>
    <w:rsid w:val="00D05E32"/>
    <w:pPr>
      <w:ind w:left="720"/>
      <w:contextualSpacing/>
    </w:pPr>
  </w:style>
  <w:style w:type="character" w:styleId="lev">
    <w:name w:val="Strong"/>
    <w:basedOn w:val="Policepardfaut"/>
    <w:qFormat/>
    <w:rsid w:val="00600D47"/>
    <w:rPr>
      <w:b/>
      <w:bCs/>
    </w:rPr>
  </w:style>
  <w:style w:type="character" w:customStyle="1" w:styleId="Corpsdetexte2Car">
    <w:name w:val="Corps de texte 2 Car"/>
    <w:basedOn w:val="Policepardfaut"/>
    <w:link w:val="Corpsdetexte2"/>
    <w:rsid w:val="00600D47"/>
    <w:rPr>
      <w:rFonts w:ascii="Arial" w:hAnsi="Arial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jpg"/><Relationship Id="rId37" Type="http://schemas.openxmlformats.org/officeDocument/2006/relationships/hyperlink" Target="lucid.app" TargetMode="External"/><Relationship Id="rId40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github.com/EkluSam/Projet-P_de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n88doo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118</TotalTime>
  <Pages>18</Pages>
  <Words>1744</Words>
  <Characters>9597</Characters>
  <Application>Microsoft Office Word</Application>
  <DocSecurity>0</DocSecurity>
  <Lines>79</Lines>
  <Paragraphs>22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11319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Eklu</dc:creator>
  <cp:keywords/>
  <dc:description/>
  <cp:lastModifiedBy>Samuel Eklu</cp:lastModifiedBy>
  <cp:revision>18</cp:revision>
  <cp:lastPrinted>2004-09-01T12:58:00Z</cp:lastPrinted>
  <dcterms:created xsi:type="dcterms:W3CDTF">2023-01-11T13:00:00Z</dcterms:created>
  <dcterms:modified xsi:type="dcterms:W3CDTF">2023-01-11T15:09:00Z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